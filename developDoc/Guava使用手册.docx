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07" w:rsidRDefault="00C472C8" w:rsidP="005D7D32">
      <w:pPr>
        <w:pStyle w:val="--0"/>
        <w:spacing w:beforeLines="300" w:afterLines="1100"/>
      </w:pPr>
      <w:bookmarkStart w:id="0" w:name="_Toc381711273"/>
      <w:r>
        <w:rPr>
          <w:rFonts w:hint="eastAsia"/>
        </w:rPr>
        <w:t>Guava使用手册</w:t>
      </w:r>
      <w:bookmarkEnd w:id="0"/>
    </w:p>
    <w:p w:rsidR="00E37B0E" w:rsidRPr="005D7D32" w:rsidRDefault="005D7D32" w:rsidP="005D7D32">
      <w:pPr>
        <w:pStyle w:val="--0"/>
        <w:spacing w:beforeLines="300" w:afterLines="1100"/>
      </w:pPr>
      <w:r>
        <w:rPr>
          <w:rFonts w:hint="eastAsia"/>
        </w:rPr>
        <w:t>lobster</w:t>
      </w:r>
    </w:p>
    <w:p w:rsidR="00E4792F" w:rsidRDefault="00E4792F" w:rsidP="005D7D32">
      <w:pPr>
        <w:pStyle w:val="--0"/>
        <w:spacing w:beforeLines="300" w:afterLines="1100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3326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23AB9" w:rsidRDefault="00A23AB9" w:rsidP="00A23AB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807C8" w:rsidRDefault="007653A6">
          <w:pPr>
            <w:pStyle w:val="10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r w:rsidRPr="007653A6">
            <w:fldChar w:fldCharType="begin"/>
          </w:r>
          <w:r w:rsidR="00A23AB9">
            <w:instrText xml:space="preserve"> TOC \o "1-3" \h \z \u </w:instrText>
          </w:r>
          <w:r w:rsidRPr="007653A6">
            <w:fldChar w:fldCharType="separate"/>
          </w:r>
          <w:hyperlink w:anchor="_Toc381711273" w:history="1">
            <w:r w:rsidR="006807C8" w:rsidRPr="0028176A">
              <w:rPr>
                <w:rStyle w:val="aa"/>
                <w:noProof/>
              </w:rPr>
              <w:t>Guava</w:t>
            </w:r>
            <w:r w:rsidR="006807C8" w:rsidRPr="0028176A">
              <w:rPr>
                <w:rStyle w:val="aa"/>
                <w:rFonts w:hint="eastAsia"/>
                <w:noProof/>
              </w:rPr>
              <w:t>使用手册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81711274" w:history="1">
            <w:r w:rsidR="006807C8" w:rsidRPr="0028176A">
              <w:rPr>
                <w:rStyle w:val="aa"/>
                <w:noProof/>
              </w:rPr>
              <w:t>1</w:t>
            </w:r>
            <w:r w:rsidR="006807C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Guava</w:t>
            </w:r>
            <w:r w:rsidR="006807C8" w:rsidRPr="0028176A">
              <w:rPr>
                <w:rStyle w:val="aa"/>
                <w:rFonts w:hint="eastAsia"/>
                <w:noProof/>
              </w:rPr>
              <w:t>简介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sz w:val="21"/>
              <w:szCs w:val="22"/>
            </w:rPr>
          </w:pPr>
          <w:hyperlink w:anchor="_Toc381711275" w:history="1">
            <w:r w:rsidR="006807C8" w:rsidRPr="0028176A">
              <w:rPr>
                <w:rStyle w:val="aa"/>
                <w:noProof/>
              </w:rPr>
              <w:t>2</w:t>
            </w:r>
            <w:r w:rsidR="006807C8">
              <w:rPr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Guava</w:t>
            </w:r>
            <w:r w:rsidR="006807C8" w:rsidRPr="0028176A">
              <w:rPr>
                <w:rStyle w:val="aa"/>
                <w:rFonts w:hint="eastAsia"/>
                <w:noProof/>
              </w:rPr>
              <w:t>使用手册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1711276" w:history="1">
            <w:r w:rsidR="006807C8" w:rsidRPr="0028176A">
              <w:rPr>
                <w:rStyle w:val="aa"/>
                <w:noProof/>
              </w:rPr>
              <w:t>2.1</w:t>
            </w:r>
            <w:r w:rsidR="006807C8">
              <w:rPr>
                <w:smallCap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rFonts w:hint="eastAsia"/>
                <w:noProof/>
              </w:rPr>
              <w:t>基本的</w:t>
            </w:r>
            <w:r w:rsidR="006807C8" w:rsidRPr="0028176A">
              <w:rPr>
                <w:rStyle w:val="aa"/>
                <w:noProof/>
              </w:rPr>
              <w:t>Guava</w:t>
            </w:r>
            <w:r w:rsidR="006807C8" w:rsidRPr="0028176A">
              <w:rPr>
                <w:rStyle w:val="aa"/>
                <w:rFonts w:hint="eastAsia"/>
                <w:noProof/>
              </w:rPr>
              <w:t>工具。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77" w:history="1">
            <w:r w:rsidR="006807C8" w:rsidRPr="0028176A">
              <w:rPr>
                <w:rStyle w:val="aa"/>
                <w:noProof/>
              </w:rPr>
              <w:t>2.1.1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Joiner</w:t>
            </w:r>
            <w:r w:rsidR="006807C8" w:rsidRPr="0028176A">
              <w:rPr>
                <w:rStyle w:val="aa"/>
                <w:rFonts w:hint="eastAsia"/>
                <w:noProof/>
              </w:rPr>
              <w:t>的使用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78" w:history="1">
            <w:r w:rsidR="006807C8" w:rsidRPr="0028176A">
              <w:rPr>
                <w:rStyle w:val="aa"/>
                <w:noProof/>
              </w:rPr>
              <w:t>2.1.2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Spliter</w:t>
            </w:r>
            <w:r w:rsidR="006807C8" w:rsidRPr="0028176A">
              <w:rPr>
                <w:rStyle w:val="aa"/>
                <w:rFonts w:hint="eastAsia"/>
                <w:noProof/>
              </w:rPr>
              <w:t>的使用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79" w:history="1">
            <w:r w:rsidR="006807C8" w:rsidRPr="0028176A">
              <w:rPr>
                <w:rStyle w:val="aa"/>
                <w:noProof/>
              </w:rPr>
              <w:t>2.1.3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Charsets</w:t>
            </w:r>
            <w:r w:rsidR="006807C8" w:rsidRPr="0028176A">
              <w:rPr>
                <w:rStyle w:val="aa"/>
                <w:rFonts w:hint="eastAsia"/>
                <w:noProof/>
              </w:rPr>
              <w:t>的使用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80" w:history="1">
            <w:r w:rsidR="006807C8" w:rsidRPr="0028176A">
              <w:rPr>
                <w:rStyle w:val="aa"/>
                <w:noProof/>
              </w:rPr>
              <w:t>2.1.4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Strings</w:t>
            </w:r>
            <w:r w:rsidR="006807C8" w:rsidRPr="0028176A">
              <w:rPr>
                <w:rStyle w:val="aa"/>
                <w:rFonts w:hint="eastAsia"/>
                <w:noProof/>
              </w:rPr>
              <w:t>的使用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81" w:history="1">
            <w:r w:rsidR="006807C8" w:rsidRPr="0028176A">
              <w:rPr>
                <w:rStyle w:val="aa"/>
                <w:noProof/>
              </w:rPr>
              <w:t>2.1.5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CharMatcher</w:t>
            </w:r>
            <w:r w:rsidR="006807C8" w:rsidRPr="0028176A">
              <w:rPr>
                <w:rStyle w:val="aa"/>
                <w:rFonts w:hint="eastAsia"/>
                <w:noProof/>
              </w:rPr>
              <w:t>的使用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82" w:history="1">
            <w:r w:rsidR="006807C8" w:rsidRPr="0028176A">
              <w:rPr>
                <w:rStyle w:val="aa"/>
                <w:noProof/>
              </w:rPr>
              <w:t>2.1.6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Preconditions</w:t>
            </w:r>
            <w:r w:rsidR="006807C8" w:rsidRPr="0028176A">
              <w:rPr>
                <w:rStyle w:val="aa"/>
                <w:rFonts w:hint="eastAsia"/>
                <w:noProof/>
              </w:rPr>
              <w:t>的使用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83" w:history="1">
            <w:r w:rsidR="006807C8" w:rsidRPr="0028176A">
              <w:rPr>
                <w:rStyle w:val="aa"/>
                <w:noProof/>
              </w:rPr>
              <w:t>2.1.7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Objects</w:t>
            </w:r>
            <w:r w:rsidR="006807C8" w:rsidRPr="0028176A">
              <w:rPr>
                <w:rStyle w:val="aa"/>
                <w:rFonts w:hint="eastAsia"/>
                <w:noProof/>
              </w:rPr>
              <w:t>工具的使用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1711284" w:history="1">
            <w:r w:rsidR="006807C8" w:rsidRPr="0028176A">
              <w:rPr>
                <w:rStyle w:val="aa"/>
                <w:noProof/>
              </w:rPr>
              <w:t>2.2</w:t>
            </w:r>
            <w:r w:rsidR="006807C8">
              <w:rPr>
                <w:smallCap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Guava Collections</w:t>
            </w:r>
            <w:r w:rsidR="006807C8" w:rsidRPr="0028176A">
              <w:rPr>
                <w:rStyle w:val="aa"/>
                <w:rFonts w:hint="eastAsia"/>
                <w:noProof/>
              </w:rPr>
              <w:t>使用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85" w:history="1">
            <w:r w:rsidR="006807C8" w:rsidRPr="0028176A">
              <w:rPr>
                <w:rStyle w:val="aa"/>
                <w:noProof/>
              </w:rPr>
              <w:t>2.2.1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Collections</w:t>
            </w:r>
            <w:r w:rsidR="006807C8" w:rsidRPr="0028176A">
              <w:rPr>
                <w:rStyle w:val="aa"/>
                <w:rFonts w:hint="eastAsia"/>
                <w:noProof/>
              </w:rPr>
              <w:t>的创建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86" w:history="1">
            <w:r w:rsidR="006807C8" w:rsidRPr="0028176A">
              <w:rPr>
                <w:rStyle w:val="aa"/>
                <w:noProof/>
              </w:rPr>
              <w:t>2.2.2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Lists</w:t>
            </w:r>
            <w:r w:rsidR="006807C8" w:rsidRPr="0028176A">
              <w:rPr>
                <w:rStyle w:val="aa"/>
                <w:rFonts w:hint="eastAsia"/>
                <w:noProof/>
              </w:rPr>
              <w:t>的高级用法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87" w:history="1">
            <w:r w:rsidR="006807C8" w:rsidRPr="0028176A">
              <w:rPr>
                <w:rStyle w:val="aa"/>
                <w:noProof/>
              </w:rPr>
              <w:t>2.2.3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Sets</w:t>
            </w:r>
            <w:r w:rsidR="006807C8" w:rsidRPr="0028176A">
              <w:rPr>
                <w:rStyle w:val="aa"/>
                <w:rFonts w:hint="eastAsia"/>
                <w:noProof/>
              </w:rPr>
              <w:t>的高级用法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88" w:history="1">
            <w:r w:rsidR="006807C8" w:rsidRPr="0028176A">
              <w:rPr>
                <w:rStyle w:val="aa"/>
                <w:noProof/>
              </w:rPr>
              <w:t>2.2.4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Maps</w:t>
            </w:r>
            <w:r w:rsidR="006807C8" w:rsidRPr="0028176A">
              <w:rPr>
                <w:rStyle w:val="aa"/>
                <w:rFonts w:hint="eastAsia"/>
                <w:noProof/>
              </w:rPr>
              <w:t>的高级用法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89" w:history="1">
            <w:r w:rsidR="006807C8" w:rsidRPr="0028176A">
              <w:rPr>
                <w:rStyle w:val="aa"/>
                <w:noProof/>
              </w:rPr>
              <w:t>2.2.5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BiMap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90" w:history="1">
            <w:r w:rsidR="006807C8" w:rsidRPr="0028176A">
              <w:rPr>
                <w:rStyle w:val="aa"/>
                <w:noProof/>
              </w:rPr>
              <w:t>2.2.6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Multiset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91" w:history="1">
            <w:r w:rsidR="006807C8" w:rsidRPr="0028176A">
              <w:rPr>
                <w:rStyle w:val="aa"/>
                <w:noProof/>
              </w:rPr>
              <w:t>2.2.7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MultiMap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26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92" w:history="1">
            <w:r w:rsidR="006807C8" w:rsidRPr="0028176A">
              <w:rPr>
                <w:rStyle w:val="aa"/>
                <w:noProof/>
              </w:rPr>
              <w:t>2.2.8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rFonts w:hint="eastAsia"/>
                <w:noProof/>
              </w:rPr>
              <w:t>不可变集合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1711293" w:history="1">
            <w:r w:rsidR="006807C8" w:rsidRPr="0028176A">
              <w:rPr>
                <w:rStyle w:val="aa"/>
                <w:noProof/>
              </w:rPr>
              <w:t>2.3</w:t>
            </w:r>
            <w:r w:rsidR="006807C8">
              <w:rPr>
                <w:smallCap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Guava</w:t>
            </w:r>
            <w:r w:rsidR="006807C8" w:rsidRPr="0028176A">
              <w:rPr>
                <w:rStyle w:val="aa"/>
                <w:rFonts w:hint="eastAsia"/>
                <w:noProof/>
              </w:rPr>
              <w:t>的函数式编程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94" w:history="1">
            <w:r w:rsidR="006807C8" w:rsidRPr="0028176A">
              <w:rPr>
                <w:rStyle w:val="aa"/>
                <w:noProof/>
              </w:rPr>
              <w:t>2.3.1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 xml:space="preserve">Predicates </w:t>
            </w:r>
            <w:r w:rsidR="006807C8" w:rsidRPr="0028176A">
              <w:rPr>
                <w:rStyle w:val="aa"/>
                <w:rFonts w:hint="eastAsia"/>
                <w:noProof/>
              </w:rPr>
              <w:t>过滤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30"/>
            <w:tabs>
              <w:tab w:val="left" w:pos="1050"/>
              <w:tab w:val="right" w:leader="dot" w:pos="8296"/>
            </w:tabs>
            <w:rPr>
              <w:i w:val="0"/>
              <w:iCs w:val="0"/>
              <w:noProof/>
              <w:sz w:val="21"/>
              <w:szCs w:val="22"/>
            </w:rPr>
          </w:pPr>
          <w:hyperlink w:anchor="_Toc381711295" w:history="1">
            <w:r w:rsidR="006807C8" w:rsidRPr="0028176A">
              <w:rPr>
                <w:rStyle w:val="aa"/>
                <w:noProof/>
              </w:rPr>
              <w:t>2.3.2</w:t>
            </w:r>
            <w:r w:rsidR="006807C8">
              <w:rPr>
                <w:i w:val="0"/>
                <w:iC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 xml:space="preserve">Functions </w:t>
            </w:r>
            <w:r w:rsidR="006807C8" w:rsidRPr="0028176A">
              <w:rPr>
                <w:rStyle w:val="aa"/>
                <w:rFonts w:hint="eastAsia"/>
                <w:noProof/>
              </w:rPr>
              <w:t>转换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7C8" w:rsidRDefault="007653A6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sz w:val="21"/>
              <w:szCs w:val="22"/>
            </w:rPr>
          </w:pPr>
          <w:hyperlink w:anchor="_Toc381711296" w:history="1">
            <w:r w:rsidR="006807C8" w:rsidRPr="0028176A">
              <w:rPr>
                <w:rStyle w:val="aa"/>
                <w:noProof/>
              </w:rPr>
              <w:t>2.4</w:t>
            </w:r>
            <w:r w:rsidR="006807C8">
              <w:rPr>
                <w:smallCaps w:val="0"/>
                <w:noProof/>
                <w:sz w:val="21"/>
                <w:szCs w:val="22"/>
              </w:rPr>
              <w:tab/>
            </w:r>
            <w:r w:rsidR="006807C8" w:rsidRPr="0028176A">
              <w:rPr>
                <w:rStyle w:val="aa"/>
                <w:noProof/>
              </w:rPr>
              <w:t>Guava Concurrency</w:t>
            </w:r>
            <w:r w:rsidR="006807C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07C8">
              <w:rPr>
                <w:noProof/>
                <w:webHidden/>
              </w:rPr>
              <w:instrText xml:space="preserve"> PAGEREF _Toc381711296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07C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B9" w:rsidRDefault="007653A6">
          <w:r>
            <w:fldChar w:fldCharType="end"/>
          </w:r>
        </w:p>
      </w:sdtContent>
    </w:sdt>
    <w:p w:rsidR="00A23AB9" w:rsidRDefault="00A23AB9" w:rsidP="00A23AB9">
      <w:pPr>
        <w:pStyle w:val="--2"/>
        <w:ind w:firstLine="480"/>
      </w:pPr>
    </w:p>
    <w:p w:rsidR="00A23AB9" w:rsidRDefault="00A23AB9" w:rsidP="00362605">
      <w:pPr>
        <w:pageBreakBefore/>
        <w:sectPr w:rsidR="00A23AB9" w:rsidSect="003D0A2C">
          <w:footerReference w:type="even" r:id="rId8"/>
          <w:footerReference w:type="firs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2605" w:rsidRDefault="007B4308" w:rsidP="00EB5846">
      <w:pPr>
        <w:pStyle w:val="--1"/>
      </w:pPr>
      <w:bookmarkStart w:id="1" w:name="_Toc381711274"/>
      <w:r>
        <w:rPr>
          <w:rFonts w:hint="eastAsia"/>
        </w:rPr>
        <w:lastRenderedPageBreak/>
        <w:t>Guava</w:t>
      </w:r>
      <w:r w:rsidR="00973392">
        <w:rPr>
          <w:rFonts w:hint="eastAsia"/>
        </w:rPr>
        <w:t>简介</w:t>
      </w:r>
      <w:bookmarkEnd w:id="1"/>
    </w:p>
    <w:p w:rsidR="00321BB2" w:rsidRDefault="00321BB2" w:rsidP="00973392">
      <w:r>
        <w:t>Guava</w:t>
      </w:r>
      <w:r>
        <w:t>是</w:t>
      </w:r>
      <w:r>
        <w:t>Google Java</w:t>
      </w:r>
      <w:r>
        <w:t>工程的核心基础类库，主要包括：集合，缓存，原始类型扩展，并发，注解，字符串处理，</w:t>
      </w:r>
      <w:r>
        <w:t>IO</w:t>
      </w:r>
      <w:r>
        <w:t>等等。这些高质量的</w:t>
      </w:r>
      <w:r>
        <w:t xml:space="preserve"> API </w:t>
      </w:r>
      <w:r>
        <w:t>可以使你的</w:t>
      </w:r>
      <w:r>
        <w:t>JAVa</w:t>
      </w:r>
      <w:r>
        <w:t>代码更加优雅，更加简洁，让你工作更加轻松愉悦。下面我们就开</w:t>
      </w:r>
      <w:r>
        <w:rPr>
          <w:rFonts w:hint="eastAsia"/>
        </w:rPr>
        <w:t>始学习如何使用</w:t>
      </w:r>
      <w:r>
        <w:rPr>
          <w:rFonts w:hint="eastAsia"/>
        </w:rPr>
        <w:t>Guava</w:t>
      </w:r>
      <w:r>
        <w:rPr>
          <w:rFonts w:hint="eastAsia"/>
        </w:rPr>
        <w:t>。</w:t>
      </w:r>
    </w:p>
    <w:p w:rsidR="00596D06" w:rsidRDefault="00321BB2" w:rsidP="00596D06">
      <w:pPr>
        <w:ind w:firstLine="405"/>
      </w:pPr>
      <w:r w:rsidRPr="00321BB2">
        <w:rPr>
          <w:rStyle w:val="ac"/>
          <w:rFonts w:hint="eastAsia"/>
          <w:b w:val="0"/>
        </w:rPr>
        <w:t>Guava</w:t>
      </w:r>
      <w:r w:rsidRPr="00321BB2">
        <w:rPr>
          <w:rStyle w:val="ac"/>
          <w:b w:val="0"/>
        </w:rPr>
        <w:t>包的简单说明</w:t>
      </w:r>
      <w:r>
        <w:rPr>
          <w:rStyle w:val="ac"/>
        </w:rPr>
        <w:t>：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com.google.common.annotations</w:t>
      </w:r>
      <w:r>
        <w:t>：普通注解类型。</w:t>
      </w:r>
      <w:r w:rsidR="00596D06">
        <w:t xml:space="preserve"> 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com.google.common.base</w:t>
      </w:r>
      <w:r>
        <w:t>：基本工具类库和接口。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com.google.common.cache</w:t>
      </w:r>
      <w:r>
        <w:t>：缓存工具包，非常简单易用且功能强大的</w:t>
      </w:r>
      <w:r>
        <w:t>JVM</w:t>
      </w:r>
      <w:r>
        <w:t>内缓存。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com.google.common.collect</w:t>
      </w:r>
      <w:r>
        <w:t>：带泛型的集合接口扩展和实现，以及工具类</w:t>
      </w:r>
      <w:r>
        <w:rPr>
          <w:rFonts w:hint="eastAsia"/>
        </w:rPr>
        <w:t>。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com.google.common.eventbus</w:t>
      </w:r>
      <w:r>
        <w:t>：发布订阅风格的事件总线。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com.google.common.hash</w:t>
      </w:r>
      <w:r>
        <w:t>：</w:t>
      </w:r>
      <w:r>
        <w:t xml:space="preserve"> </w:t>
      </w:r>
      <w:r>
        <w:t>哈希工具包。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com.google.common.io</w:t>
      </w:r>
      <w:r>
        <w:t>：</w:t>
      </w:r>
      <w:r>
        <w:t>I/O</w:t>
      </w:r>
      <w:r>
        <w:t>工具包。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com.google.common.math</w:t>
      </w:r>
      <w:r>
        <w:t>：原始算术类型和超大数的运算工具包。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com.google.common.net</w:t>
      </w:r>
      <w:r>
        <w:t>：网络工具包。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com.google.common.primitives</w:t>
      </w:r>
      <w:r>
        <w:t>：八种原始类型和无符号类型的静态工具包。</w:t>
      </w:r>
      <w:r>
        <w:t xml:space="preserve"> </w:t>
      </w:r>
    </w:p>
    <w:p w:rsidR="00596D06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com.google.common.reflect</w:t>
      </w:r>
      <w:r>
        <w:t>：反射工具包。</w:t>
      </w:r>
    </w:p>
    <w:p w:rsidR="00321BB2" w:rsidRDefault="00321BB2" w:rsidP="00596D06">
      <w:pPr>
        <w:pStyle w:val="ab"/>
        <w:numPr>
          <w:ilvl w:val="0"/>
          <w:numId w:val="12"/>
        </w:numPr>
        <w:ind w:firstLineChars="0"/>
      </w:pPr>
      <w:r>
        <w:t>com.google.common.util.concurrent</w:t>
      </w:r>
      <w:r>
        <w:t>：多线程工具包。</w:t>
      </w:r>
    </w:p>
    <w:p w:rsidR="00321BB2" w:rsidRDefault="00321BB2" w:rsidP="00973392"/>
    <w:p w:rsidR="00BD2025" w:rsidRDefault="00596D06" w:rsidP="00BD2025">
      <w:pPr>
        <w:pStyle w:val="--1"/>
      </w:pPr>
      <w:bookmarkStart w:id="2" w:name="_Toc381711275"/>
      <w:r>
        <w:rPr>
          <w:rFonts w:hint="eastAsia"/>
        </w:rPr>
        <w:lastRenderedPageBreak/>
        <w:t>Guava</w:t>
      </w:r>
      <w:r>
        <w:rPr>
          <w:rFonts w:hint="eastAsia"/>
        </w:rPr>
        <w:t>使用手册</w:t>
      </w:r>
      <w:bookmarkEnd w:id="2"/>
    </w:p>
    <w:p w:rsidR="00973392" w:rsidRDefault="005E57D1" w:rsidP="005E57D1">
      <w:pPr>
        <w:pStyle w:val="--20"/>
      </w:pPr>
      <w:bookmarkStart w:id="3" w:name="_Toc381711276"/>
      <w:r>
        <w:rPr>
          <w:rFonts w:hint="eastAsia"/>
        </w:rPr>
        <w:t>基本的</w:t>
      </w:r>
      <w:r>
        <w:rPr>
          <w:rFonts w:hint="eastAsia"/>
        </w:rPr>
        <w:t>Guava</w:t>
      </w:r>
      <w:r>
        <w:rPr>
          <w:rFonts w:hint="eastAsia"/>
        </w:rPr>
        <w:t>工具</w:t>
      </w:r>
      <w:r>
        <w:t>。</w:t>
      </w:r>
      <w:bookmarkEnd w:id="3"/>
    </w:p>
    <w:p w:rsidR="005E57D1" w:rsidRDefault="005E57D1" w:rsidP="005E57D1">
      <w:pPr>
        <w:pStyle w:val="--30"/>
      </w:pPr>
      <w:bookmarkStart w:id="4" w:name="_Toc381711277"/>
      <w:r>
        <w:rPr>
          <w:rFonts w:hint="eastAsia"/>
        </w:rPr>
        <w:t>Joiner的使用</w:t>
      </w:r>
      <w:bookmarkEnd w:id="4"/>
    </w:p>
    <w:p w:rsidR="005E57D1" w:rsidRDefault="005E57D1" w:rsidP="005E57D1">
      <w:pPr>
        <w:pStyle w:val="--2"/>
        <w:ind w:firstLine="480"/>
      </w:pPr>
      <w:r>
        <w:rPr>
          <w:rFonts w:hint="eastAsia"/>
        </w:rPr>
        <w:t>将一些字符串以指定的分割符拼接在一起，是我们经常做的事情。</w:t>
      </w:r>
      <w:r w:rsidR="00754FC2">
        <w:rPr>
          <w:rFonts w:hint="eastAsia"/>
        </w:rPr>
        <w:t>通常我们的代码会这样写：</w:t>
      </w:r>
    </w:p>
    <w:p w:rsidR="00754FC2" w:rsidRDefault="00754FC2" w:rsidP="005E57D1">
      <w:pPr>
        <w:pStyle w:val="--2"/>
        <w:ind w:firstLine="480"/>
      </w:pPr>
      <w:r>
        <w:rPr>
          <w:noProof/>
        </w:rPr>
        <w:drawing>
          <wp:inline distT="0" distB="0" distL="0" distR="0">
            <wp:extent cx="5274310" cy="15557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FC2" w:rsidRDefault="00754FC2" w:rsidP="005E57D1">
      <w:pPr>
        <w:pStyle w:val="--2"/>
        <w:ind w:firstLine="480"/>
      </w:pPr>
      <w:r>
        <w:rPr>
          <w:rFonts w:hint="eastAsia"/>
        </w:rPr>
        <w:t>上述的例子只是拼接了一个List，但如果我们要拼接数组或其他集合呢？还要写若干个上述方法。上面的程序还有一段null的处理，如果为空就自动忽略，但我们现在的需求是如果为空则用其他字符串代替呢？是不是还要写好多方法，下面来看一下用Joiner如何简单的实现上述功能</w:t>
      </w:r>
    </w:p>
    <w:p w:rsidR="00754FC2" w:rsidRDefault="00344E9F" w:rsidP="00344E9F">
      <w:pPr>
        <w:pStyle w:val="--2"/>
        <w:numPr>
          <w:ilvl w:val="0"/>
          <w:numId w:val="13"/>
        </w:numPr>
        <w:ind w:firstLineChars="0"/>
      </w:pPr>
      <w:r>
        <w:rPr>
          <w:rFonts w:hint="eastAsia"/>
        </w:rPr>
        <w:t>拼接字符串数组：</w:t>
      </w:r>
    </w:p>
    <w:p w:rsidR="00344E9F" w:rsidRDefault="00344E9F" w:rsidP="00344E9F">
      <w:pPr>
        <w:pStyle w:val="--2"/>
        <w:ind w:left="360" w:firstLine="480"/>
      </w:pPr>
      <w:r>
        <w:rPr>
          <w:noProof/>
        </w:rPr>
        <w:drawing>
          <wp:inline distT="0" distB="0" distL="0" distR="0">
            <wp:extent cx="3648075" cy="876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9F" w:rsidRDefault="00344E9F" w:rsidP="00344E9F">
      <w:pPr>
        <w:pStyle w:val="--2"/>
        <w:numPr>
          <w:ilvl w:val="0"/>
          <w:numId w:val="13"/>
        </w:numPr>
        <w:ind w:firstLineChars="0"/>
      </w:pPr>
      <w:r>
        <w:rPr>
          <w:rFonts w:hint="eastAsia"/>
        </w:rPr>
        <w:t>拼接List</w:t>
      </w:r>
    </w:p>
    <w:p w:rsidR="00344E9F" w:rsidRDefault="00344E9F" w:rsidP="00344E9F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019675" cy="990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9F" w:rsidRDefault="00344E9F" w:rsidP="00344E9F">
      <w:pPr>
        <w:pStyle w:val="--2"/>
        <w:numPr>
          <w:ilvl w:val="0"/>
          <w:numId w:val="13"/>
        </w:numPr>
        <w:ind w:firstLineChars="0"/>
      </w:pPr>
      <w:r>
        <w:rPr>
          <w:rFonts w:hint="eastAsia"/>
        </w:rPr>
        <w:t>拼接Map</w:t>
      </w:r>
    </w:p>
    <w:p w:rsidR="00344E9F" w:rsidRDefault="00344E9F" w:rsidP="00344E9F">
      <w:pPr>
        <w:pStyle w:val="--2"/>
        <w:ind w:left="9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24450" cy="125572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5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9F" w:rsidRDefault="00733768" w:rsidP="00344E9F">
      <w:pPr>
        <w:pStyle w:val="--2"/>
        <w:numPr>
          <w:ilvl w:val="0"/>
          <w:numId w:val="13"/>
        </w:numPr>
        <w:ind w:firstLineChars="0"/>
      </w:pPr>
      <w:r>
        <w:rPr>
          <w:rFonts w:hint="eastAsia"/>
        </w:rPr>
        <w:t>拼接字符串，并忽略空值</w:t>
      </w:r>
    </w:p>
    <w:p w:rsidR="00733768" w:rsidRDefault="00733768" w:rsidP="00733768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114800" cy="89810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9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68" w:rsidRDefault="00733768" w:rsidP="00344E9F">
      <w:pPr>
        <w:pStyle w:val="--2"/>
        <w:numPr>
          <w:ilvl w:val="0"/>
          <w:numId w:val="13"/>
        </w:numPr>
        <w:ind w:firstLineChars="0"/>
      </w:pPr>
      <w:r>
        <w:rPr>
          <w:rFonts w:hint="eastAsia"/>
        </w:rPr>
        <w:t>拼接并用指定字符串替换空值。</w:t>
      </w:r>
    </w:p>
    <w:p w:rsidR="00733768" w:rsidRDefault="00733768" w:rsidP="00733768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514850" cy="90297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733768" w:rsidRDefault="00733768" w:rsidP="00733768">
      <w:pPr>
        <w:pStyle w:val="--2"/>
        <w:ind w:firstLineChars="0" w:firstLine="420"/>
      </w:pPr>
      <w:r>
        <w:rPr>
          <w:rFonts w:hint="eastAsia"/>
        </w:rPr>
        <w:t>怎么样，简单吧。</w:t>
      </w:r>
    </w:p>
    <w:p w:rsidR="00344E9F" w:rsidRDefault="00733768" w:rsidP="00733768">
      <w:pPr>
        <w:pStyle w:val="3"/>
      </w:pPr>
      <w:bookmarkStart w:id="5" w:name="_Toc381711278"/>
      <w:r>
        <w:rPr>
          <w:rFonts w:hint="eastAsia"/>
        </w:rPr>
        <w:t>Spliter</w:t>
      </w:r>
      <w:r>
        <w:rPr>
          <w:rFonts w:hint="eastAsia"/>
        </w:rPr>
        <w:t>的使用</w:t>
      </w:r>
      <w:bookmarkEnd w:id="5"/>
    </w:p>
    <w:p w:rsidR="00733768" w:rsidRDefault="00733768" w:rsidP="00733768">
      <w:pPr>
        <w:ind w:left="420"/>
      </w:pPr>
      <w:r>
        <w:rPr>
          <w:rFonts w:hint="eastAsia"/>
        </w:rPr>
        <w:t>我们有时还经常用一个字符分割字符串，最经常使用的方法是</w:t>
      </w:r>
      <w:r>
        <w:rPr>
          <w:rFonts w:hint="eastAsia"/>
        </w:rPr>
        <w:t>String.split</w:t>
      </w:r>
      <w:r>
        <w:rPr>
          <w:rFonts w:hint="eastAsia"/>
        </w:rPr>
        <w:t>方法，但是这个方法有个问题你知道么？看下面的例子：</w:t>
      </w:r>
    </w:p>
    <w:p w:rsidR="00733768" w:rsidRDefault="00733768" w:rsidP="0073376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200525" cy="7524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68" w:rsidRDefault="00733768" w:rsidP="00733768">
      <w:pPr>
        <w:ind w:left="420"/>
      </w:pPr>
      <w:r>
        <w:rPr>
          <w:rFonts w:hint="eastAsia"/>
        </w:rPr>
        <w:t>大家猜一下，最后的输出是下面的哪个：</w:t>
      </w:r>
    </w:p>
    <w:p w:rsidR="00733768" w:rsidRDefault="00485E21" w:rsidP="0073376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428875" cy="285750"/>
            <wp:effectExtent l="19050" t="0" r="9525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21" w:rsidRDefault="00485E21" w:rsidP="00733768">
      <w:pPr>
        <w:ind w:left="420"/>
      </w:pPr>
      <w:r>
        <w:rPr>
          <w:rFonts w:hint="eastAsia"/>
        </w:rPr>
        <w:t>我们一般想要的结果肯定是第二个，但是用</w:t>
      </w:r>
      <w:r>
        <w:rPr>
          <w:rFonts w:hint="eastAsia"/>
        </w:rPr>
        <w:t>String.split</w:t>
      </w:r>
      <w:r>
        <w:rPr>
          <w:rFonts w:hint="eastAsia"/>
        </w:rPr>
        <w:t>分割后得到的数组却是第一个。</w:t>
      </w:r>
    </w:p>
    <w:p w:rsidR="00DA792C" w:rsidRDefault="00DA792C" w:rsidP="00733768">
      <w:pPr>
        <w:ind w:left="420"/>
      </w:pPr>
      <w:r>
        <w:rPr>
          <w:rFonts w:hint="eastAsia"/>
        </w:rPr>
        <w:t>下面来看一下</w:t>
      </w:r>
      <w:r>
        <w:rPr>
          <w:rFonts w:hint="eastAsia"/>
        </w:rPr>
        <w:t>Guava Splitter</w:t>
      </w:r>
      <w:r>
        <w:rPr>
          <w:rFonts w:hint="eastAsia"/>
        </w:rPr>
        <w:t>是如何实现的</w:t>
      </w:r>
    </w:p>
    <w:p w:rsidR="00DA792C" w:rsidRDefault="00DA792C" w:rsidP="00733768">
      <w:pPr>
        <w:ind w:left="420"/>
      </w:pPr>
    </w:p>
    <w:p w:rsidR="00DA792C" w:rsidRDefault="00253795" w:rsidP="0073376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567045" cy="1304925"/>
            <wp:effectExtent l="19050" t="0" r="4955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26" cy="130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92C" w:rsidRDefault="00DA792C" w:rsidP="00733768">
      <w:pPr>
        <w:ind w:left="420"/>
      </w:pPr>
      <w:r>
        <w:rPr>
          <w:rFonts w:hint="eastAsia"/>
        </w:rPr>
        <w:lastRenderedPageBreak/>
        <w:t>测试结果与我们希望的一致，那下面来看下</w:t>
      </w:r>
      <w:r>
        <w:rPr>
          <w:rFonts w:hint="eastAsia"/>
        </w:rPr>
        <w:t>Splitter</w:t>
      </w:r>
      <w:r>
        <w:rPr>
          <w:rFonts w:hint="eastAsia"/>
        </w:rPr>
        <w:t>有哪些用法：</w:t>
      </w:r>
    </w:p>
    <w:p w:rsidR="00DA792C" w:rsidRDefault="00DA792C" w:rsidP="00DA792C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char</w:t>
      </w:r>
      <w:r>
        <w:rPr>
          <w:rFonts w:hint="eastAsia"/>
        </w:rPr>
        <w:t>做为分割符</w:t>
      </w:r>
    </w:p>
    <w:p w:rsidR="00DA792C" w:rsidRDefault="00DA792C" w:rsidP="00DA792C">
      <w:pPr>
        <w:pStyle w:val="ab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619625" cy="1600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A792C" w:rsidRDefault="00DB631D" w:rsidP="00DA792C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String</w:t>
      </w:r>
      <w:r>
        <w:rPr>
          <w:rFonts w:hint="eastAsia"/>
        </w:rPr>
        <w:t>做为分割符</w:t>
      </w:r>
    </w:p>
    <w:p w:rsidR="00DB631D" w:rsidRDefault="00DB631D" w:rsidP="00DB631D">
      <w:pPr>
        <w:pStyle w:val="ab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572000" cy="166687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B631D" w:rsidRDefault="00DB631D" w:rsidP="00DA792C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对分割结果进行</w:t>
      </w:r>
      <w:r>
        <w:rPr>
          <w:rFonts w:hint="eastAsia"/>
        </w:rPr>
        <w:t>trim</w:t>
      </w:r>
    </w:p>
    <w:p w:rsidR="00DB631D" w:rsidRDefault="00DB631D" w:rsidP="00DB631D">
      <w:pPr>
        <w:pStyle w:val="ab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97150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3010D" w:rsidRDefault="0023010D" w:rsidP="00DB631D">
      <w:pPr>
        <w:pStyle w:val="ab"/>
        <w:ind w:left="900" w:firstLineChars="0" w:firstLine="0"/>
      </w:pPr>
    </w:p>
    <w:p w:rsidR="00DB631D" w:rsidRDefault="0023010D" w:rsidP="00DA792C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空值忽略</w:t>
      </w:r>
    </w:p>
    <w:p w:rsidR="0023010D" w:rsidRDefault="0023010D" w:rsidP="0023010D">
      <w:pPr>
        <w:pStyle w:val="ab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51956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0D" w:rsidRDefault="0023010D" w:rsidP="0023010D">
      <w:pPr>
        <w:pStyle w:val="ab"/>
        <w:ind w:left="900" w:firstLineChars="0" w:firstLine="0"/>
      </w:pPr>
    </w:p>
    <w:p w:rsidR="0023010D" w:rsidRDefault="0023010D" w:rsidP="0023010D">
      <w:pPr>
        <w:pStyle w:val="ab"/>
        <w:ind w:left="900" w:firstLineChars="0" w:firstLine="0"/>
      </w:pPr>
      <w:r>
        <w:rPr>
          <w:rFonts w:hint="eastAsia"/>
        </w:rPr>
        <w:t xml:space="preserve"> </w:t>
      </w:r>
    </w:p>
    <w:p w:rsidR="0023010D" w:rsidRDefault="0023010D" w:rsidP="00DA792C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保留空值</w:t>
      </w:r>
      <w:r>
        <w:rPr>
          <w:rFonts w:hint="eastAsia"/>
        </w:rPr>
        <w:t xml:space="preserve"> </w:t>
      </w:r>
    </w:p>
    <w:p w:rsidR="0023010D" w:rsidRDefault="0023010D" w:rsidP="0023010D">
      <w:pPr>
        <w:pStyle w:val="ab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3297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23010D" w:rsidRDefault="0023010D" w:rsidP="00DA792C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分割字符串并转为</w:t>
      </w:r>
      <w:r>
        <w:rPr>
          <w:rFonts w:hint="eastAsia"/>
        </w:rPr>
        <w:t>Map</w:t>
      </w:r>
    </w:p>
    <w:p w:rsidR="0023010D" w:rsidRDefault="0023010D" w:rsidP="0023010D">
      <w:pPr>
        <w:pStyle w:val="ab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9560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0229B" w:rsidRDefault="00E91712" w:rsidP="0074570B">
      <w:pPr>
        <w:pStyle w:val="--30"/>
      </w:pPr>
      <w:bookmarkStart w:id="6" w:name="_Toc381711279"/>
      <w:r>
        <w:rPr>
          <w:rFonts w:hint="eastAsia"/>
        </w:rPr>
        <w:t>Charsets</w:t>
      </w:r>
      <w:r w:rsidR="0074570B">
        <w:rPr>
          <w:rFonts w:hint="eastAsia"/>
        </w:rPr>
        <w:t>的使用</w:t>
      </w:r>
      <w:bookmarkEnd w:id="6"/>
      <w:r>
        <w:rPr>
          <w:rFonts w:hint="eastAsia"/>
        </w:rPr>
        <w:t xml:space="preserve"> </w:t>
      </w:r>
    </w:p>
    <w:p w:rsidR="00E91712" w:rsidRDefault="00E91712" w:rsidP="00E91712">
      <w:pPr>
        <w:pStyle w:val="--2"/>
        <w:ind w:left="900" w:firstLineChars="0" w:firstLine="0"/>
      </w:pPr>
      <w:r>
        <w:rPr>
          <w:rFonts w:hint="eastAsia"/>
        </w:rPr>
        <w:t>我们在使用String.getBytes(String charset)方法获得某字符集下Byte数组表示时，经常要对一个异常进行处理，代码如下</w:t>
      </w:r>
    </w:p>
    <w:p w:rsidR="00E91712" w:rsidRDefault="00E91712" w:rsidP="00E91712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124200" cy="7524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12" w:rsidRDefault="00E91712" w:rsidP="00E91712">
      <w:pPr>
        <w:pStyle w:val="--2"/>
        <w:ind w:left="900" w:firstLineChars="0" w:firstLine="0"/>
      </w:pPr>
      <w:r>
        <w:rPr>
          <w:rFonts w:hint="eastAsia"/>
        </w:rPr>
        <w:t>如上面代码所示，在java 平台中有6种charset是必须支持的，其中一种是UTF-8，所以我们上述异常的处理经常是多余的代码</w:t>
      </w:r>
      <w:r w:rsidR="0074570B">
        <w:rPr>
          <w:rFonts w:hint="eastAsia"/>
        </w:rPr>
        <w:t>。Guava的Charsets帮我们封装了这6种字符集，使用Charsets，我们的代码将变成下面这样：</w:t>
      </w:r>
    </w:p>
    <w:p w:rsidR="0074570B" w:rsidRDefault="0074570B" w:rsidP="00E91712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838575" cy="32385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0B" w:rsidRDefault="0074570B" w:rsidP="00E91712">
      <w:pPr>
        <w:pStyle w:val="--2"/>
        <w:ind w:left="900" w:firstLineChars="0" w:firstLine="0"/>
      </w:pPr>
      <w:r>
        <w:rPr>
          <w:rFonts w:hint="eastAsia"/>
        </w:rPr>
        <w:t>异常处理就不需要了。完整测试代码如下：</w:t>
      </w:r>
    </w:p>
    <w:p w:rsidR="0074570B" w:rsidRPr="0074570B" w:rsidRDefault="0074570B" w:rsidP="00E91712">
      <w:pPr>
        <w:pStyle w:val="--2"/>
        <w:ind w:left="9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219575" cy="18764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12" w:rsidRDefault="0074570B" w:rsidP="0074570B">
      <w:pPr>
        <w:pStyle w:val="--30"/>
      </w:pPr>
      <w:bookmarkStart w:id="7" w:name="_Toc381711280"/>
      <w:r>
        <w:rPr>
          <w:rFonts w:hint="eastAsia"/>
        </w:rPr>
        <w:t>Strings的使用</w:t>
      </w:r>
      <w:bookmarkEnd w:id="7"/>
    </w:p>
    <w:p w:rsidR="0074570B" w:rsidRDefault="0074570B" w:rsidP="0074570B">
      <w:pPr>
        <w:pStyle w:val="--2"/>
        <w:ind w:left="900" w:firstLineChars="0" w:firstLine="0"/>
      </w:pPr>
      <w:r>
        <w:rPr>
          <w:rFonts w:hint="eastAsia"/>
        </w:rPr>
        <w:t xml:space="preserve"> </w:t>
      </w:r>
    </w:p>
    <w:p w:rsidR="0074570B" w:rsidRDefault="00B9787E" w:rsidP="00E91712">
      <w:pPr>
        <w:pStyle w:val="--2"/>
        <w:numPr>
          <w:ilvl w:val="0"/>
          <w:numId w:val="15"/>
        </w:numPr>
        <w:ind w:firstLineChars="0"/>
      </w:pPr>
      <w:r>
        <w:rPr>
          <w:rFonts w:hint="eastAsia"/>
        </w:rPr>
        <w:t>向后补齐</w:t>
      </w:r>
    </w:p>
    <w:p w:rsidR="00B9787E" w:rsidRDefault="00B9787E" w:rsidP="00B9787E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238500" cy="8953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B9787E" w:rsidRDefault="00B9787E" w:rsidP="00E91712">
      <w:pPr>
        <w:pStyle w:val="--2"/>
        <w:numPr>
          <w:ilvl w:val="0"/>
          <w:numId w:val="15"/>
        </w:numPr>
        <w:ind w:firstLineChars="0"/>
      </w:pPr>
      <w:r>
        <w:rPr>
          <w:rFonts w:hint="eastAsia"/>
        </w:rPr>
        <w:t xml:space="preserve">从前补齐 </w:t>
      </w:r>
    </w:p>
    <w:p w:rsidR="00B9787E" w:rsidRDefault="00B9787E" w:rsidP="00B9787E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324225" cy="92392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7E" w:rsidRDefault="00B9787E" w:rsidP="00B9787E">
      <w:pPr>
        <w:pStyle w:val="--2"/>
        <w:numPr>
          <w:ilvl w:val="0"/>
          <w:numId w:val="15"/>
        </w:numPr>
        <w:ind w:firstLineChars="0"/>
      </w:pPr>
      <w:r>
        <w:rPr>
          <w:rFonts w:hint="eastAsia"/>
        </w:rPr>
        <w:t>将null变为空字符串</w:t>
      </w:r>
    </w:p>
    <w:p w:rsidR="00B9787E" w:rsidRDefault="00B9787E" w:rsidP="00B9787E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629025" cy="752475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B9787E" w:rsidRDefault="00B9787E" w:rsidP="00B9787E">
      <w:pPr>
        <w:pStyle w:val="--2"/>
        <w:numPr>
          <w:ilvl w:val="0"/>
          <w:numId w:val="15"/>
        </w:numPr>
        <w:ind w:firstLineChars="0"/>
      </w:pPr>
      <w:r>
        <w:rPr>
          <w:rFonts w:hint="eastAsia"/>
        </w:rPr>
        <w:t xml:space="preserve"> 空字符串变为null</w:t>
      </w:r>
    </w:p>
    <w:p w:rsidR="00B9787E" w:rsidRDefault="002607EC" w:rsidP="00B9787E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695700" cy="8858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87E" w:rsidRDefault="002607EC" w:rsidP="00B9787E">
      <w:pPr>
        <w:pStyle w:val="--2"/>
        <w:numPr>
          <w:ilvl w:val="0"/>
          <w:numId w:val="15"/>
        </w:numPr>
        <w:ind w:firstLineChars="0"/>
      </w:pPr>
      <w:r>
        <w:rPr>
          <w:rFonts w:hint="eastAsia"/>
        </w:rPr>
        <w:t>判断是否为null或空字符</w:t>
      </w:r>
    </w:p>
    <w:p w:rsidR="002607EC" w:rsidRDefault="002607EC" w:rsidP="002607EC">
      <w:pPr>
        <w:pStyle w:val="--2"/>
        <w:ind w:left="9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514725" cy="110490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EC" w:rsidRPr="0060229B" w:rsidRDefault="002607EC" w:rsidP="002607EC">
      <w:pPr>
        <w:pStyle w:val="--2"/>
        <w:ind w:left="900" w:firstLineChars="0" w:firstLine="0"/>
      </w:pPr>
      <w:r>
        <w:rPr>
          <w:rFonts w:hint="eastAsia"/>
        </w:rPr>
        <w:t>小结，上述的方法中，nullToEmpty和isNullOrEmpty是我们会经常使用的。</w:t>
      </w:r>
    </w:p>
    <w:p w:rsidR="00DA792C" w:rsidRDefault="002607EC" w:rsidP="002607EC">
      <w:pPr>
        <w:pStyle w:val="--30"/>
      </w:pPr>
      <w:bookmarkStart w:id="8" w:name="_Toc381711281"/>
      <w:r w:rsidRPr="002607EC">
        <w:t>CharMatcher</w:t>
      </w:r>
      <w:r>
        <w:rPr>
          <w:rFonts w:hint="eastAsia"/>
        </w:rPr>
        <w:t>的使用</w:t>
      </w:r>
      <w:bookmarkEnd w:id="8"/>
    </w:p>
    <w:p w:rsidR="002607EC" w:rsidRDefault="00FC0E7E" w:rsidP="00FC0E7E">
      <w:pPr>
        <w:pStyle w:val="--2"/>
        <w:numPr>
          <w:ilvl w:val="0"/>
          <w:numId w:val="16"/>
        </w:numPr>
        <w:ind w:firstLineChars="0"/>
      </w:pPr>
      <w:r>
        <w:rPr>
          <w:rFonts w:hint="eastAsia"/>
        </w:rPr>
        <w:t>去换行</w:t>
      </w:r>
    </w:p>
    <w:p w:rsidR="00FC0E7E" w:rsidRDefault="00FC0E7E" w:rsidP="00FC0E7E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47985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7E" w:rsidRDefault="00FC0E7E" w:rsidP="00FC0E7E">
      <w:pPr>
        <w:pStyle w:val="--2"/>
        <w:numPr>
          <w:ilvl w:val="0"/>
          <w:numId w:val="16"/>
        </w:numPr>
        <w:ind w:firstLineChars="0"/>
      </w:pPr>
      <w:r>
        <w:rPr>
          <w:rFonts w:hint="eastAsia"/>
        </w:rPr>
        <w:t>去字符串中间的多余空格</w:t>
      </w:r>
    </w:p>
    <w:p w:rsidR="00FC0E7E" w:rsidRDefault="00FC0E7E" w:rsidP="00FC0E7E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02378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7E" w:rsidRDefault="00FC0E7E" w:rsidP="00FC0E7E">
      <w:pPr>
        <w:pStyle w:val="--2"/>
        <w:numPr>
          <w:ilvl w:val="0"/>
          <w:numId w:val="16"/>
        </w:numPr>
        <w:ind w:firstLineChars="0"/>
      </w:pPr>
      <w:r>
        <w:rPr>
          <w:rFonts w:hint="eastAsia"/>
        </w:rPr>
        <w:t>去字符串中间空格并将结果trim</w:t>
      </w:r>
    </w:p>
    <w:p w:rsidR="00FC0E7E" w:rsidRDefault="00FC0E7E" w:rsidP="00FC0E7E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65348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7E" w:rsidRDefault="00FC0E7E" w:rsidP="00FC0E7E">
      <w:pPr>
        <w:pStyle w:val="--2"/>
        <w:numPr>
          <w:ilvl w:val="0"/>
          <w:numId w:val="16"/>
        </w:numPr>
        <w:ind w:firstLineChars="0"/>
      </w:pPr>
      <w:r>
        <w:rPr>
          <w:rFonts w:hint="eastAsia"/>
        </w:rPr>
        <w:t>保留数字去掉数字</w:t>
      </w:r>
    </w:p>
    <w:p w:rsidR="00FC0E7E" w:rsidRDefault="00FC0E7E" w:rsidP="00FC0E7E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84620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7E" w:rsidRDefault="00FC0E7E" w:rsidP="007C05BB">
      <w:pPr>
        <w:pStyle w:val="--2"/>
        <w:ind w:left="900" w:firstLineChars="0" w:firstLine="0"/>
      </w:pPr>
    </w:p>
    <w:p w:rsidR="007C05BB" w:rsidRPr="002607EC" w:rsidRDefault="007C05BB" w:rsidP="007C05BB">
      <w:pPr>
        <w:pStyle w:val="--30"/>
      </w:pPr>
      <w:bookmarkStart w:id="9" w:name="_Toc381711282"/>
      <w:r w:rsidRPr="007C05BB">
        <w:lastRenderedPageBreak/>
        <w:t>Preconditions</w:t>
      </w:r>
      <w:r>
        <w:rPr>
          <w:rFonts w:hint="eastAsia"/>
        </w:rPr>
        <w:t>的使用</w:t>
      </w:r>
      <w:bookmarkEnd w:id="9"/>
    </w:p>
    <w:p w:rsidR="00CE71E8" w:rsidRDefault="00CE71E8" w:rsidP="00CE71E8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非空校验</w:t>
      </w:r>
    </w:p>
    <w:p w:rsidR="00DA792C" w:rsidRDefault="0073472C" w:rsidP="00733768">
      <w:pPr>
        <w:ind w:left="420"/>
      </w:pPr>
      <w:r>
        <w:rPr>
          <w:rFonts w:hint="eastAsia"/>
        </w:rPr>
        <w:t>我们经常写类似于下面这样的判断条件</w:t>
      </w:r>
    </w:p>
    <w:p w:rsidR="0073472C" w:rsidRDefault="0073472C" w:rsidP="0073376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886325" cy="857250"/>
            <wp:effectExtent l="1905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2C" w:rsidRDefault="0073472C" w:rsidP="00733768">
      <w:pPr>
        <w:ind w:left="420"/>
      </w:pPr>
      <w:r>
        <w:rPr>
          <w:rFonts w:hint="eastAsia"/>
        </w:rPr>
        <w:t>但如果使用</w:t>
      </w:r>
      <w:r>
        <w:rPr>
          <w:rFonts w:hint="eastAsia"/>
        </w:rPr>
        <w:t>Guava</w:t>
      </w:r>
      <w:r>
        <w:rPr>
          <w:rFonts w:hint="eastAsia"/>
        </w:rPr>
        <w:t>的</w:t>
      </w:r>
      <w:r w:rsidRPr="007C05BB">
        <w:t>Preconditions</w:t>
      </w:r>
      <w:r>
        <w:rPr>
          <w:rFonts w:hint="eastAsia"/>
        </w:rPr>
        <w:t>的话，我们检查一个空参数的代码将非常简洁</w:t>
      </w:r>
    </w:p>
    <w:p w:rsidR="0073472C" w:rsidRDefault="0073472C" w:rsidP="0073376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3114675" cy="628650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1E8" w:rsidRDefault="00CE71E8" w:rsidP="00CE71E8">
      <w:pPr>
        <w:pStyle w:val="ab"/>
        <w:numPr>
          <w:ilvl w:val="0"/>
          <w:numId w:val="17"/>
        </w:numPr>
        <w:ind w:firstLineChars="0"/>
      </w:pPr>
      <w:r>
        <w:rPr>
          <w:rFonts w:hint="eastAsia"/>
        </w:rPr>
        <w:t>条件检查</w:t>
      </w:r>
    </w:p>
    <w:p w:rsidR="00CE71E8" w:rsidRDefault="00CE71E8" w:rsidP="00733768">
      <w:pPr>
        <w:ind w:left="420"/>
      </w:pPr>
      <w:r>
        <w:rPr>
          <w:rFonts w:hint="eastAsia"/>
        </w:rPr>
        <w:t>我们有时还要做一些验证和条件检查：</w:t>
      </w:r>
    </w:p>
    <w:p w:rsidR="00CE71E8" w:rsidRDefault="00CE71E8" w:rsidP="0073376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714875" cy="771525"/>
            <wp:effectExtent l="19050" t="0" r="952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1E8" w:rsidRDefault="00CE71E8" w:rsidP="00733768">
      <w:pPr>
        <w:ind w:left="420"/>
      </w:pPr>
      <w:r>
        <w:rPr>
          <w:rFonts w:hint="eastAsia"/>
        </w:rPr>
        <w:t>Guava</w:t>
      </w:r>
      <w:r>
        <w:rPr>
          <w:rFonts w:hint="eastAsia"/>
        </w:rPr>
        <w:t>的写法：</w:t>
      </w:r>
    </w:p>
    <w:p w:rsidR="00CE71E8" w:rsidRDefault="00CE71E8" w:rsidP="0073376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286250" cy="83820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1E8" w:rsidRDefault="00CE71E8" w:rsidP="00733768">
      <w:pPr>
        <w:ind w:left="420"/>
      </w:pPr>
    </w:p>
    <w:p w:rsidR="00CE71E8" w:rsidRDefault="00502D5C" w:rsidP="00502D5C">
      <w:pPr>
        <w:pStyle w:val="--30"/>
      </w:pPr>
      <w:bookmarkStart w:id="10" w:name="_Toc381711283"/>
      <w:r w:rsidRPr="00502D5C">
        <w:t>Object</w:t>
      </w:r>
      <w:r w:rsidR="00E7396B">
        <w:rPr>
          <w:rFonts w:hint="eastAsia"/>
        </w:rPr>
        <w:t>s</w:t>
      </w:r>
      <w:r>
        <w:rPr>
          <w:rFonts w:hint="eastAsia"/>
        </w:rPr>
        <w:t>工具的使用</w:t>
      </w:r>
      <w:bookmarkEnd w:id="10"/>
    </w:p>
    <w:p w:rsidR="00E7396B" w:rsidRDefault="00E7396B" w:rsidP="00E7396B">
      <w:pPr>
        <w:pStyle w:val="--2"/>
        <w:ind w:firstLine="480"/>
      </w:pPr>
      <w:r>
        <w:rPr>
          <w:rFonts w:hint="eastAsia"/>
        </w:rPr>
        <w:t>首先我们创建一个Book类</w:t>
      </w:r>
    </w:p>
    <w:p w:rsidR="00E7396B" w:rsidRPr="00E7396B" w:rsidRDefault="00E7396B" w:rsidP="00E7396B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3228975" cy="733425"/>
            <wp:effectExtent l="1905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6B" w:rsidRDefault="00E7396B" w:rsidP="00E7396B">
      <w:pPr>
        <w:pStyle w:val="--2"/>
        <w:numPr>
          <w:ilvl w:val="0"/>
          <w:numId w:val="18"/>
        </w:numPr>
        <w:ind w:firstLineChars="0"/>
      </w:pPr>
      <w:r>
        <w:t>E</w:t>
      </w:r>
      <w:r>
        <w:rPr>
          <w:rFonts w:hint="eastAsia"/>
        </w:rPr>
        <w:t>qual方法</w:t>
      </w:r>
    </w:p>
    <w:p w:rsidR="00E7396B" w:rsidRDefault="00E7396B" w:rsidP="00E7396B">
      <w:pPr>
        <w:pStyle w:val="--2"/>
        <w:ind w:left="900" w:firstLineChars="0" w:firstLine="0"/>
      </w:pPr>
      <w:r>
        <w:rPr>
          <w:rFonts w:hint="eastAsia"/>
        </w:rPr>
        <w:t>正常重写equal方法 的代码如下：</w:t>
      </w:r>
    </w:p>
    <w:p w:rsidR="00E7396B" w:rsidRDefault="00E7396B" w:rsidP="00E7396B">
      <w:pPr>
        <w:pStyle w:val="--2"/>
        <w:ind w:left="9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257550" cy="3057525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6B" w:rsidRDefault="00E7396B" w:rsidP="00E7396B">
      <w:pPr>
        <w:pStyle w:val="--2"/>
        <w:ind w:left="900" w:firstLineChars="0" w:firstLine="0"/>
      </w:pPr>
      <w:r>
        <w:rPr>
          <w:rFonts w:hint="eastAsia"/>
        </w:rPr>
        <w:t>用Guava Objects来写：</w:t>
      </w:r>
    </w:p>
    <w:p w:rsidR="00E7396B" w:rsidRDefault="00E7396B" w:rsidP="00E7396B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47690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6B" w:rsidRDefault="00E7396B" w:rsidP="00E7396B">
      <w:pPr>
        <w:pStyle w:val="--2"/>
        <w:numPr>
          <w:ilvl w:val="0"/>
          <w:numId w:val="18"/>
        </w:numPr>
        <w:ind w:firstLineChars="0"/>
      </w:pPr>
      <w:r>
        <w:rPr>
          <w:rFonts w:hint="eastAsia"/>
        </w:rPr>
        <w:t>hashCode方法</w:t>
      </w:r>
    </w:p>
    <w:p w:rsidR="00E7396B" w:rsidRDefault="00E7396B" w:rsidP="00E7396B">
      <w:pPr>
        <w:pStyle w:val="--2"/>
        <w:ind w:left="900" w:firstLineChars="0" w:firstLine="0"/>
      </w:pPr>
      <w:r>
        <w:rPr>
          <w:rFonts w:hint="eastAsia"/>
        </w:rPr>
        <w:t>用java正常的写法：</w:t>
      </w:r>
    </w:p>
    <w:p w:rsidR="00E7396B" w:rsidRDefault="00E7396B" w:rsidP="00E7396B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848225" cy="1343025"/>
            <wp:effectExtent l="19050" t="0" r="9525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6B" w:rsidRDefault="00E7396B" w:rsidP="00E7396B">
      <w:pPr>
        <w:pStyle w:val="--2"/>
        <w:ind w:left="900" w:firstLineChars="0" w:firstLine="0"/>
      </w:pPr>
      <w:r>
        <w:rPr>
          <w:rFonts w:hint="eastAsia"/>
        </w:rPr>
        <w:t>用Guava的Objects：</w:t>
      </w:r>
    </w:p>
    <w:p w:rsidR="00E7396B" w:rsidRDefault="00E7396B" w:rsidP="00E7396B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133725" cy="828675"/>
            <wp:effectExtent l="1905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6B" w:rsidRDefault="00E7396B" w:rsidP="00E7396B">
      <w:pPr>
        <w:pStyle w:val="--2"/>
        <w:numPr>
          <w:ilvl w:val="0"/>
          <w:numId w:val="18"/>
        </w:numPr>
        <w:ind w:firstLineChars="0"/>
      </w:pPr>
      <w:r>
        <w:rPr>
          <w:rFonts w:hint="eastAsia"/>
        </w:rPr>
        <w:t>toStringHelper方法</w:t>
      </w:r>
    </w:p>
    <w:p w:rsidR="00E7396B" w:rsidRDefault="00E7396B" w:rsidP="00E7396B">
      <w:pPr>
        <w:pStyle w:val="--2"/>
        <w:ind w:left="9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486025" cy="1200150"/>
            <wp:effectExtent l="19050" t="0" r="952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E7396B" w:rsidRDefault="004546A4" w:rsidP="004546A4">
      <w:pPr>
        <w:pStyle w:val="--20"/>
      </w:pPr>
      <w:bookmarkStart w:id="11" w:name="_Toc381711284"/>
      <w:r>
        <w:rPr>
          <w:rFonts w:hint="eastAsia"/>
        </w:rPr>
        <w:t xml:space="preserve">Guava </w:t>
      </w:r>
      <w:r w:rsidRPr="004546A4">
        <w:t>Collections</w:t>
      </w:r>
      <w:r>
        <w:rPr>
          <w:rFonts w:hint="eastAsia"/>
        </w:rPr>
        <w:t>使用</w:t>
      </w:r>
      <w:bookmarkEnd w:id="11"/>
    </w:p>
    <w:p w:rsidR="004546A4" w:rsidRDefault="004546A4" w:rsidP="004546A4">
      <w:pPr>
        <w:pStyle w:val="--2"/>
        <w:ind w:firstLine="480"/>
      </w:pPr>
      <w:r>
        <w:t>在我准备开始</w:t>
      </w:r>
      <w:r>
        <w:rPr>
          <w:rFonts w:hint="eastAsia"/>
        </w:rPr>
        <w:t xml:space="preserve">介绍Guava </w:t>
      </w:r>
      <w:r w:rsidRPr="004546A4">
        <w:t>Collections</w:t>
      </w:r>
      <w:r>
        <w:t>前，</w:t>
      </w:r>
      <w:r>
        <w:rPr>
          <w:rFonts w:hint="eastAsia"/>
        </w:rPr>
        <w:t>问大家个问题，</w:t>
      </w:r>
      <w:r w:rsidR="003108F5">
        <w:t>多少次你写了像下面</w:t>
      </w:r>
      <w:r w:rsidR="003108F5">
        <w:rPr>
          <w:rFonts w:hint="eastAsia"/>
        </w:rPr>
        <w:t>这</w:t>
      </w:r>
      <w:r>
        <w:t>样的代码：</w:t>
      </w:r>
    </w:p>
    <w:p w:rsidR="004546A4" w:rsidRDefault="004546A4" w:rsidP="004546A4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2570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F5" w:rsidRDefault="003108F5" w:rsidP="004546A4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3162300" cy="6667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F5" w:rsidRDefault="003108F5" w:rsidP="004546A4">
      <w:pPr>
        <w:pStyle w:val="--2"/>
        <w:ind w:firstLine="480"/>
      </w:pPr>
    </w:p>
    <w:p w:rsidR="004546A4" w:rsidRDefault="003108F5" w:rsidP="004546A4">
      <w:pPr>
        <w:pStyle w:val="--2"/>
        <w:ind w:firstLine="480"/>
      </w:pPr>
      <w:r>
        <w:rPr>
          <w:rFonts w:hint="eastAsia"/>
        </w:rPr>
        <w:t xml:space="preserve">答案留到下面来回答，开始介绍Guava </w:t>
      </w:r>
      <w:r w:rsidRPr="004546A4">
        <w:t>Collections</w:t>
      </w:r>
    </w:p>
    <w:p w:rsidR="003108F5" w:rsidRDefault="003108F5" w:rsidP="004546A4">
      <w:pPr>
        <w:pStyle w:val="--2"/>
        <w:ind w:firstLine="480"/>
      </w:pPr>
    </w:p>
    <w:p w:rsidR="003108F5" w:rsidRDefault="003108F5" w:rsidP="003108F5">
      <w:pPr>
        <w:pStyle w:val="--30"/>
      </w:pPr>
      <w:bookmarkStart w:id="12" w:name="_Toc381711285"/>
      <w:r>
        <w:t>Collections</w:t>
      </w:r>
      <w:r>
        <w:rPr>
          <w:rFonts w:hint="eastAsia"/>
        </w:rPr>
        <w:t>的创建</w:t>
      </w:r>
      <w:bookmarkEnd w:id="12"/>
    </w:p>
    <w:p w:rsidR="003108F5" w:rsidRDefault="003108F5" w:rsidP="003108F5">
      <w:pPr>
        <w:pStyle w:val="--2"/>
        <w:numPr>
          <w:ilvl w:val="0"/>
          <w:numId w:val="19"/>
        </w:numPr>
        <w:ind w:firstLineChars="0"/>
      </w:pPr>
      <w:r>
        <w:rPr>
          <w:rFonts w:hint="eastAsia"/>
        </w:rPr>
        <w:t>List的创建</w:t>
      </w:r>
    </w:p>
    <w:p w:rsidR="003108F5" w:rsidRDefault="003108F5" w:rsidP="003108F5">
      <w:pPr>
        <w:pStyle w:val="--2"/>
        <w:ind w:left="900" w:firstLineChars="0" w:firstLine="0"/>
      </w:pPr>
      <w:r>
        <w:rPr>
          <w:rFonts w:hint="eastAsia"/>
        </w:rPr>
        <w:t>在JAVA5引进了范型后，如果new一个ArrayList的话，代码通常是这样的：</w:t>
      </w:r>
    </w:p>
    <w:p w:rsidR="003108F5" w:rsidRDefault="003108F5" w:rsidP="003108F5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076575" cy="180975"/>
            <wp:effectExtent l="1905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F5" w:rsidRDefault="009A0F98" w:rsidP="003108F5">
      <w:pPr>
        <w:pStyle w:val="--2"/>
        <w:ind w:left="900" w:firstLineChars="0" w:firstLine="0"/>
      </w:pPr>
      <w:r>
        <w:rPr>
          <w:rFonts w:hint="eastAsia"/>
        </w:rPr>
        <w:t>如果用Guava来创建，怎么做呢？</w:t>
      </w:r>
    </w:p>
    <w:p w:rsidR="009A0F98" w:rsidRDefault="009A0F98" w:rsidP="003108F5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209925" cy="342900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F98" w:rsidRDefault="009A0F98" w:rsidP="003108F5">
      <w:pPr>
        <w:pStyle w:val="--2"/>
        <w:ind w:left="900" w:firstLineChars="0" w:firstLine="0"/>
      </w:pPr>
      <w:r>
        <w:rPr>
          <w:rFonts w:hint="eastAsia"/>
        </w:rPr>
        <w:t>也可以静态引入(import static)</w:t>
      </w:r>
    </w:p>
    <w:p w:rsidR="009A0F98" w:rsidRDefault="009A0F98" w:rsidP="003108F5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143250" cy="26670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F98" w:rsidRDefault="009A0F98" w:rsidP="003108F5">
      <w:pPr>
        <w:pStyle w:val="--2"/>
        <w:ind w:left="900" w:firstLineChars="0" w:firstLine="0"/>
      </w:pPr>
      <w:r>
        <w:rPr>
          <w:rFonts w:hint="eastAsia"/>
        </w:rPr>
        <w:t>当然了，不止可以创建ArrayList,也可以创建LinkedList</w:t>
      </w:r>
    </w:p>
    <w:p w:rsidR="009A0F98" w:rsidRDefault="009A0F98" w:rsidP="003108F5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619500" cy="371475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45" w:rsidRDefault="00745745" w:rsidP="003108F5">
      <w:pPr>
        <w:pStyle w:val="--2"/>
        <w:ind w:left="900" w:firstLineChars="0" w:firstLine="0"/>
      </w:pPr>
      <w:r>
        <w:rPr>
          <w:rFonts w:hint="eastAsia"/>
        </w:rPr>
        <w:lastRenderedPageBreak/>
        <w:t>除了new之外，我们平时还想放点数据进去，直接用java的写法：</w:t>
      </w:r>
    </w:p>
    <w:p w:rsidR="00745745" w:rsidRDefault="00745745" w:rsidP="003108F5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114675" cy="6858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45" w:rsidRDefault="00745745" w:rsidP="003108F5">
      <w:pPr>
        <w:pStyle w:val="--2"/>
        <w:ind w:left="900" w:firstLineChars="0" w:firstLine="0"/>
      </w:pPr>
      <w:r>
        <w:rPr>
          <w:rFonts w:hint="eastAsia"/>
        </w:rPr>
        <w:t>用Lists是这样：</w:t>
      </w:r>
    </w:p>
    <w:p w:rsidR="00745745" w:rsidRDefault="00745745" w:rsidP="003108F5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667125" cy="3524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45" w:rsidRPr="00745745" w:rsidRDefault="00745745" w:rsidP="003108F5">
      <w:pPr>
        <w:pStyle w:val="--2"/>
        <w:ind w:left="900" w:firstLineChars="0" w:firstLine="0"/>
      </w:pPr>
      <w:r>
        <w:rPr>
          <w:rFonts w:hint="eastAsia"/>
        </w:rPr>
        <w:t>省事多了吧。</w:t>
      </w:r>
    </w:p>
    <w:p w:rsidR="003108F5" w:rsidRDefault="009A0F98" w:rsidP="003108F5">
      <w:pPr>
        <w:pStyle w:val="--2"/>
        <w:numPr>
          <w:ilvl w:val="0"/>
          <w:numId w:val="19"/>
        </w:numPr>
        <w:ind w:firstLineChars="0"/>
      </w:pPr>
      <w:r>
        <w:rPr>
          <w:rFonts w:hint="eastAsia"/>
        </w:rPr>
        <w:t>Set的创建</w:t>
      </w:r>
    </w:p>
    <w:p w:rsidR="009A0F98" w:rsidRDefault="009A0F98" w:rsidP="009A0F98">
      <w:pPr>
        <w:pStyle w:val="--2"/>
        <w:ind w:left="900" w:firstLineChars="0" w:firstLine="0"/>
      </w:pPr>
      <w:r>
        <w:rPr>
          <w:rFonts w:hint="eastAsia"/>
        </w:rPr>
        <w:t>和List差不多，用法如下：</w:t>
      </w:r>
    </w:p>
    <w:p w:rsidR="009A0F98" w:rsidRDefault="00745745" w:rsidP="009A0F98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714750" cy="1676400"/>
            <wp:effectExtent l="19050" t="0" r="0" b="0"/>
            <wp:docPr id="2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F98" w:rsidRDefault="009A0F98" w:rsidP="003108F5">
      <w:pPr>
        <w:pStyle w:val="--2"/>
        <w:numPr>
          <w:ilvl w:val="0"/>
          <w:numId w:val="19"/>
        </w:numPr>
        <w:ind w:firstLineChars="0"/>
      </w:pPr>
      <w:r>
        <w:rPr>
          <w:rFonts w:hint="eastAsia"/>
        </w:rPr>
        <w:t>Map的创建</w:t>
      </w:r>
    </w:p>
    <w:p w:rsidR="009A0F98" w:rsidRDefault="009A0F98" w:rsidP="009A0F98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171950" cy="895350"/>
            <wp:effectExtent l="19050" t="0" r="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9A0F98" w:rsidRDefault="00745745" w:rsidP="003108F5">
      <w:pPr>
        <w:pStyle w:val="--2"/>
        <w:numPr>
          <w:ilvl w:val="0"/>
          <w:numId w:val="19"/>
        </w:numPr>
        <w:ind w:firstLineChars="0"/>
      </w:pPr>
      <w:r>
        <w:rPr>
          <w:rFonts w:hint="eastAsia"/>
        </w:rPr>
        <w:t>小结</w:t>
      </w:r>
    </w:p>
    <w:p w:rsidR="00745745" w:rsidRDefault="00F3488E" w:rsidP="00F3488E">
      <w:pPr>
        <w:pStyle w:val="--2"/>
        <w:ind w:left="900" w:firstLineChars="0" w:firstLine="0"/>
      </w:pPr>
      <w:r>
        <w:rPr>
          <w:rFonts w:hint="eastAsia"/>
        </w:rPr>
        <w:t>现在回过头来看</w:t>
      </w:r>
      <w:r w:rsidR="00745745">
        <w:rPr>
          <w:rFonts w:hint="eastAsia"/>
        </w:rPr>
        <w:t>本章开始</w:t>
      </w:r>
      <w:r>
        <w:rPr>
          <w:rFonts w:hint="eastAsia"/>
        </w:rPr>
        <w:t>前提出的</w:t>
      </w:r>
      <w:r w:rsidR="00745745">
        <w:rPr>
          <w:rFonts w:hint="eastAsia"/>
        </w:rPr>
        <w:t>问题</w:t>
      </w:r>
      <w:r>
        <w:rPr>
          <w:rFonts w:hint="eastAsia"/>
        </w:rPr>
        <w:t>，是不是都知道用Guava该怎么写了</w:t>
      </w:r>
    </w:p>
    <w:p w:rsidR="00745745" w:rsidRPr="00F3488E" w:rsidRDefault="00745745" w:rsidP="00745745">
      <w:pPr>
        <w:pStyle w:val="--2"/>
        <w:ind w:left="900" w:firstLineChars="0" w:firstLine="0"/>
      </w:pPr>
    </w:p>
    <w:p w:rsidR="003108F5" w:rsidRDefault="002B366C" w:rsidP="00745745">
      <w:pPr>
        <w:pStyle w:val="--30"/>
      </w:pPr>
      <w:bookmarkStart w:id="13" w:name="_Toc381711286"/>
      <w:r>
        <w:rPr>
          <w:rFonts w:hint="eastAsia"/>
        </w:rPr>
        <w:t>Lists</w:t>
      </w:r>
      <w:r w:rsidR="00830ABB">
        <w:rPr>
          <w:rFonts w:hint="eastAsia"/>
        </w:rPr>
        <w:t>的高级</w:t>
      </w:r>
      <w:r w:rsidR="00745745">
        <w:rPr>
          <w:rFonts w:hint="eastAsia"/>
        </w:rPr>
        <w:t>用法</w:t>
      </w:r>
      <w:bookmarkEnd w:id="13"/>
    </w:p>
    <w:p w:rsidR="002B366C" w:rsidRDefault="002B366C" w:rsidP="002B366C">
      <w:pPr>
        <w:pStyle w:val="--2"/>
        <w:numPr>
          <w:ilvl w:val="0"/>
          <w:numId w:val="21"/>
        </w:numPr>
        <w:ind w:firstLineChars="0"/>
      </w:pPr>
      <w:r w:rsidRPr="002B366C">
        <w:t>partition</w:t>
      </w:r>
      <w:r>
        <w:rPr>
          <w:rFonts w:hint="eastAsia"/>
        </w:rPr>
        <w:t xml:space="preserve"> 分割List</w:t>
      </w:r>
    </w:p>
    <w:p w:rsidR="00830ABB" w:rsidRDefault="00830ABB" w:rsidP="00830ABB">
      <w:pPr>
        <w:pStyle w:val="--2"/>
        <w:ind w:left="900" w:firstLineChars="0" w:firstLine="0"/>
      </w:pPr>
      <w:r>
        <w:rPr>
          <w:rFonts w:hint="eastAsia"/>
        </w:rPr>
        <w:t>List</w:t>
      </w:r>
      <w:r w:rsidR="002B366C">
        <w:rPr>
          <w:rFonts w:hint="eastAsia"/>
        </w:rPr>
        <w:t>s.</w:t>
      </w:r>
      <w:r w:rsidR="002B366C" w:rsidRPr="002B366C">
        <w:t>partition(List, int)</w:t>
      </w:r>
      <w:r w:rsidR="002B366C">
        <w:rPr>
          <w:rFonts w:hint="eastAsia"/>
        </w:rPr>
        <w:t xml:space="preserve"> </w:t>
      </w:r>
      <w:r w:rsidR="002B366C">
        <w:t>把List按指定大小分割</w:t>
      </w:r>
    </w:p>
    <w:p w:rsidR="002B366C" w:rsidRDefault="002B366C" w:rsidP="00830ABB">
      <w:pPr>
        <w:pStyle w:val="--2"/>
        <w:ind w:left="9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181475" cy="1466231"/>
            <wp:effectExtent l="19050" t="0" r="9525" b="0"/>
            <wp:docPr id="2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6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ABB" w:rsidRDefault="002B366C" w:rsidP="002B366C">
      <w:pPr>
        <w:pStyle w:val="--2"/>
        <w:numPr>
          <w:ilvl w:val="0"/>
          <w:numId w:val="21"/>
        </w:numPr>
        <w:ind w:firstLineChars="0"/>
      </w:pPr>
      <w:r>
        <w:rPr>
          <w:rFonts w:hint="eastAsia"/>
        </w:rPr>
        <w:t>r</w:t>
      </w:r>
      <w:r w:rsidRPr="002B366C">
        <w:t>everse</w:t>
      </w:r>
      <w:r>
        <w:t>反转</w:t>
      </w:r>
      <w:r>
        <w:rPr>
          <w:rFonts w:hint="eastAsia"/>
        </w:rPr>
        <w:t>List</w:t>
      </w:r>
    </w:p>
    <w:p w:rsidR="002B366C" w:rsidRDefault="002B366C" w:rsidP="002B366C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324350" cy="995143"/>
            <wp:effectExtent l="19050" t="0" r="0" b="0"/>
            <wp:docPr id="2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9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ABB" w:rsidRDefault="002B366C" w:rsidP="002B366C">
      <w:pPr>
        <w:pStyle w:val="--30"/>
      </w:pPr>
      <w:bookmarkStart w:id="14" w:name="_Toc381711287"/>
      <w:r>
        <w:rPr>
          <w:rFonts w:hint="eastAsia"/>
        </w:rPr>
        <w:t>Sets的高级用法</w:t>
      </w:r>
      <w:bookmarkEnd w:id="14"/>
    </w:p>
    <w:p w:rsidR="002B366C" w:rsidRDefault="002B366C" w:rsidP="002B366C">
      <w:pPr>
        <w:pStyle w:val="--2"/>
        <w:numPr>
          <w:ilvl w:val="0"/>
          <w:numId w:val="22"/>
        </w:numPr>
        <w:ind w:firstLineChars="0"/>
      </w:pPr>
      <w:r>
        <w:rPr>
          <w:rFonts w:hint="eastAsia"/>
        </w:rPr>
        <w:t>Sets.union</w:t>
      </w:r>
      <w:r w:rsidR="000502AD">
        <w:rPr>
          <w:rFonts w:hint="eastAsia"/>
        </w:rPr>
        <w:t>取两个Set集合的并集。</w:t>
      </w:r>
    </w:p>
    <w:p w:rsidR="000502AD" w:rsidRDefault="000502AD" w:rsidP="000502AD">
      <w:pPr>
        <w:pStyle w:val="--2"/>
        <w:ind w:left="90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419475" cy="1495425"/>
            <wp:effectExtent l="19050" t="0" r="9525" b="0"/>
            <wp:docPr id="2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AD" w:rsidRDefault="000502AD" w:rsidP="002B366C">
      <w:pPr>
        <w:pStyle w:val="--2"/>
        <w:numPr>
          <w:ilvl w:val="0"/>
          <w:numId w:val="22"/>
        </w:numPr>
        <w:ind w:firstLineChars="0"/>
      </w:pPr>
      <w:r>
        <w:rPr>
          <w:rFonts w:hint="eastAsia"/>
        </w:rPr>
        <w:t>Sets.</w:t>
      </w:r>
      <w:r w:rsidRPr="000502AD">
        <w:t>intersection</w:t>
      </w:r>
      <w:r>
        <w:rPr>
          <w:rFonts w:hint="eastAsia"/>
        </w:rPr>
        <w:t xml:space="preserve"> 取两个集合Set的交集</w:t>
      </w:r>
    </w:p>
    <w:p w:rsidR="000502AD" w:rsidRDefault="000502AD" w:rsidP="000502AD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67883"/>
            <wp:effectExtent l="19050" t="0" r="2540" b="0"/>
            <wp:docPr id="3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AD" w:rsidRDefault="000502AD" w:rsidP="002B366C">
      <w:pPr>
        <w:pStyle w:val="--2"/>
        <w:numPr>
          <w:ilvl w:val="0"/>
          <w:numId w:val="22"/>
        </w:numPr>
        <w:ind w:firstLineChars="0"/>
      </w:pPr>
      <w:r>
        <w:rPr>
          <w:rFonts w:hint="eastAsia"/>
        </w:rPr>
        <w:t>Sets.d</w:t>
      </w:r>
      <w:r w:rsidRPr="000502AD">
        <w:t>ifference</w:t>
      </w:r>
      <w:r>
        <w:rPr>
          <w:rFonts w:hint="eastAsia"/>
        </w:rPr>
        <w:t xml:space="preserve"> 取两个集合Set的</w:t>
      </w:r>
      <w:r w:rsidRPr="000502AD">
        <w:rPr>
          <w:rFonts w:hint="eastAsia"/>
        </w:rPr>
        <w:t>差</w:t>
      </w:r>
      <w:r>
        <w:rPr>
          <w:rFonts w:hint="eastAsia"/>
        </w:rPr>
        <w:t>集</w:t>
      </w:r>
    </w:p>
    <w:p w:rsidR="000502AD" w:rsidRDefault="000502AD" w:rsidP="000502AD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229100" cy="1333500"/>
            <wp:effectExtent l="19050" t="0" r="0" b="0"/>
            <wp:docPr id="33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AD" w:rsidRDefault="000502AD" w:rsidP="000502AD">
      <w:pPr>
        <w:pStyle w:val="--2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Sets.</w:t>
      </w:r>
      <w:r w:rsidRPr="000502AD">
        <w:t>symmetricDifference</w:t>
      </w:r>
      <w:r>
        <w:rPr>
          <w:rFonts w:hint="eastAsia"/>
        </w:rPr>
        <w:t>取两个集合Set的对称</w:t>
      </w:r>
      <w:r w:rsidRPr="000502AD">
        <w:rPr>
          <w:rFonts w:hint="eastAsia"/>
        </w:rPr>
        <w:t>差</w:t>
      </w:r>
      <w:r>
        <w:rPr>
          <w:rFonts w:hint="eastAsia"/>
        </w:rPr>
        <w:t>集</w:t>
      </w:r>
    </w:p>
    <w:p w:rsidR="000502AD" w:rsidRDefault="000502AD" w:rsidP="000502AD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9535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AD" w:rsidRDefault="000502AD" w:rsidP="002B366C">
      <w:pPr>
        <w:pStyle w:val="--2"/>
        <w:numPr>
          <w:ilvl w:val="0"/>
          <w:numId w:val="22"/>
        </w:numPr>
        <w:ind w:firstLineChars="0"/>
      </w:pPr>
      <w:r>
        <w:rPr>
          <w:rFonts w:hint="eastAsia"/>
        </w:rPr>
        <w:t>Sets.</w:t>
      </w:r>
      <w:r w:rsidRPr="000502AD">
        <w:t>cartesianProduct(List&lt;Set&gt;)</w:t>
      </w:r>
      <w:r w:rsidR="00B56F09">
        <w:t>返回所有集合的笛卡儿积</w:t>
      </w:r>
    </w:p>
    <w:p w:rsidR="00B56F09" w:rsidRDefault="00B56F09" w:rsidP="00B56F09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124325" cy="27622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BDF" w:rsidRDefault="00F47420" w:rsidP="00F47420">
      <w:pPr>
        <w:pStyle w:val="--2"/>
        <w:numPr>
          <w:ilvl w:val="0"/>
          <w:numId w:val="22"/>
        </w:numPr>
        <w:ind w:firstLineChars="0"/>
      </w:pPr>
      <w:r>
        <w:rPr>
          <w:rFonts w:hint="eastAsia"/>
        </w:rPr>
        <w:t>Sets.</w:t>
      </w:r>
      <w:r w:rsidRPr="00F47420">
        <w:t xml:space="preserve">powerSet(Set) </w:t>
      </w:r>
      <w:r>
        <w:t>返回给定集合的所有子集</w:t>
      </w:r>
    </w:p>
    <w:p w:rsidR="00F47420" w:rsidRDefault="00F47420" w:rsidP="00F47420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3438525" cy="3886200"/>
            <wp:effectExtent l="19050" t="0" r="9525" b="0"/>
            <wp:docPr id="35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420" w:rsidRDefault="00F47420" w:rsidP="00F47420">
      <w:pPr>
        <w:pStyle w:val="--30"/>
      </w:pPr>
      <w:bookmarkStart w:id="15" w:name="_Toc381711288"/>
      <w:r>
        <w:rPr>
          <w:rFonts w:hint="eastAsia"/>
        </w:rPr>
        <w:lastRenderedPageBreak/>
        <w:t>Maps的高级用法</w:t>
      </w:r>
      <w:bookmarkEnd w:id="15"/>
    </w:p>
    <w:p w:rsidR="00F47420" w:rsidRDefault="009A3460" w:rsidP="009A3460">
      <w:pPr>
        <w:pStyle w:val="--2"/>
        <w:numPr>
          <w:ilvl w:val="0"/>
          <w:numId w:val="23"/>
        </w:numPr>
        <w:ind w:firstLineChars="0"/>
      </w:pPr>
      <w:r w:rsidRPr="009A3460">
        <w:t>uniqueIndex</w:t>
      </w:r>
    </w:p>
    <w:p w:rsidR="009A3460" w:rsidRDefault="009A3460" w:rsidP="009A3460">
      <w:pPr>
        <w:pStyle w:val="--2"/>
        <w:ind w:left="900" w:firstLineChars="0" w:firstLine="0"/>
      </w:pPr>
      <w:r w:rsidRPr="009A3460">
        <w:rPr>
          <w:rFonts w:hint="eastAsia"/>
        </w:rPr>
        <w:t>Maps.uniqueIndex(Iterable,Function)通常针对的场景是：有一组对象，它们在某个属性上分别有独一无二的值，而我们希望能够按照这个属性值查找对象</w:t>
      </w:r>
      <w:r>
        <w:rPr>
          <w:rFonts w:hint="eastAsia"/>
        </w:rPr>
        <w:t>。</w:t>
      </w:r>
    </w:p>
    <w:p w:rsidR="009A3460" w:rsidRDefault="009A3460" w:rsidP="009A3460">
      <w:pPr>
        <w:pStyle w:val="--2"/>
        <w:ind w:left="900" w:firstLineChars="0" w:firstLine="0"/>
      </w:pPr>
      <w:r>
        <w:rPr>
          <w:rFonts w:hint="eastAsia"/>
        </w:rPr>
        <w:t>比方说，我们有一些书，这些书的书号都是独一无二的，我们希望根据书号来查找书。</w:t>
      </w:r>
    </w:p>
    <w:p w:rsidR="009A3460" w:rsidRPr="009A3460" w:rsidRDefault="00FA34A9" w:rsidP="009A3460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419600" cy="2070571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12" cy="207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60" w:rsidRDefault="00FA34A9" w:rsidP="009A3460">
      <w:pPr>
        <w:pStyle w:val="--2"/>
        <w:numPr>
          <w:ilvl w:val="0"/>
          <w:numId w:val="23"/>
        </w:numPr>
        <w:ind w:firstLineChars="0"/>
      </w:pPr>
      <w:r w:rsidRPr="00FA34A9">
        <w:t>transformValues</w:t>
      </w:r>
      <w:r>
        <w:rPr>
          <w:rFonts w:hint="eastAsia"/>
        </w:rPr>
        <w:t xml:space="preserve">  </w:t>
      </w:r>
    </w:p>
    <w:p w:rsidR="00FA34A9" w:rsidRDefault="002641D7" w:rsidP="00FA34A9">
      <w:pPr>
        <w:pStyle w:val="--2"/>
        <w:ind w:left="900" w:firstLineChars="0" w:firstLine="0"/>
        <w:rPr>
          <w:rStyle w:val="HTML"/>
        </w:rPr>
      </w:pPr>
      <w:r>
        <w:rPr>
          <w:rFonts w:hint="eastAsia"/>
        </w:rPr>
        <w:t>按照</w:t>
      </w:r>
      <w:r w:rsidRPr="009A3460">
        <w:rPr>
          <w:rFonts w:hint="eastAsia"/>
        </w:rPr>
        <w:t>uniqueIndex</w:t>
      </w:r>
      <w:r>
        <w:rPr>
          <w:rFonts w:hint="eastAsia"/>
        </w:rPr>
        <w:t>我们得到了一个关于book的Map，其中Key是书号，Value是书的实体Book，那么现在我们有个新需求，将这个Map中的Value转为书的title。通常的做法创建一个新的newMap&lt;String,String&gt;，</w:t>
      </w:r>
      <w:r>
        <w:t>遍历整个Map，然后</w:t>
      </w:r>
      <w:r>
        <w:rPr>
          <w:rFonts w:hint="eastAsia"/>
        </w:rPr>
        <w:t>获得</w:t>
      </w:r>
      <w:r>
        <w:t>每个</w:t>
      </w:r>
      <w:r>
        <w:rPr>
          <w:rFonts w:hint="eastAsia"/>
        </w:rPr>
        <w:t>book</w:t>
      </w:r>
      <w:r>
        <w:t>，</w:t>
      </w:r>
      <w:r>
        <w:rPr>
          <w:rFonts w:hint="eastAsia"/>
        </w:rPr>
        <w:t>将ISBN和title分别做为key,value 放入newMap中</w:t>
      </w:r>
      <w:r>
        <w:t>，好麻烦</w:t>
      </w:r>
      <w:r>
        <w:rPr>
          <w:rFonts w:hint="eastAsia"/>
        </w:rPr>
        <w:t>。。。来看下</w:t>
      </w:r>
      <w:r>
        <w:rPr>
          <w:rStyle w:val="HTML"/>
        </w:rPr>
        <w:t>transformValues</w:t>
      </w:r>
      <w:r>
        <w:rPr>
          <w:rStyle w:val="HTML"/>
          <w:rFonts w:hint="eastAsia"/>
        </w:rPr>
        <w:t>怎么做的。</w:t>
      </w:r>
    </w:p>
    <w:p w:rsidR="002641D7" w:rsidRDefault="002641D7" w:rsidP="00FA34A9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486275" cy="2153983"/>
            <wp:effectExtent l="19050" t="0" r="9525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5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A9" w:rsidRDefault="005F782F" w:rsidP="005F782F">
      <w:pPr>
        <w:pStyle w:val="--30"/>
      </w:pPr>
      <w:bookmarkStart w:id="16" w:name="_Toc381711289"/>
      <w:r>
        <w:rPr>
          <w:rFonts w:hint="eastAsia"/>
        </w:rPr>
        <w:lastRenderedPageBreak/>
        <w:t>BiMap</w:t>
      </w:r>
      <w:bookmarkEnd w:id="16"/>
    </w:p>
    <w:p w:rsidR="005F782F" w:rsidRDefault="005F782F" w:rsidP="005F782F">
      <w:pPr>
        <w:pStyle w:val="--2"/>
        <w:ind w:firstLine="480"/>
      </w:pPr>
      <w:r>
        <w:t>BiMap提供了一种新的集合类型，它提供了key和value的双向关联的数据结构。</w:t>
      </w:r>
    </w:p>
    <w:p w:rsidR="005B3740" w:rsidRDefault="005B3740" w:rsidP="005F782F">
      <w:pPr>
        <w:pStyle w:val="--2"/>
        <w:ind w:firstLine="480"/>
      </w:pPr>
      <w:r>
        <w:t>通常情况下，我们在使用Java的Map时，往往是通过key来查找value的，但是如果出现下面一种场景的情况，我们就需要额外编写一些代码了。</w:t>
      </w:r>
      <w:r>
        <w:rPr>
          <w:rFonts w:hint="eastAsia"/>
        </w:rPr>
        <w:t>首先我们来看一下一个序号和人名的Map结构。</w:t>
      </w:r>
    </w:p>
    <w:p w:rsidR="005B3740" w:rsidRDefault="005B3740" w:rsidP="005F782F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3305175" cy="447675"/>
            <wp:effectExtent l="19050" t="0" r="9525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40" w:rsidRDefault="005B3740" w:rsidP="005F782F">
      <w:pPr>
        <w:pStyle w:val="--2"/>
        <w:ind w:firstLine="480"/>
      </w:pPr>
      <w:r>
        <w:rPr>
          <w:rFonts w:hint="eastAsia"/>
        </w:rPr>
        <w:t>当我们希望通过序号查找人名的时候，很简单。但我们希望通过人名查找序号时，就不得不遍历Map了。</w:t>
      </w:r>
      <w:r>
        <w:t>这时我们就可以考虑使用Guava中的BiMap了。</w:t>
      </w:r>
    </w:p>
    <w:p w:rsidR="005B3740" w:rsidRDefault="005B3740" w:rsidP="005F782F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3667125" cy="1609725"/>
            <wp:effectExtent l="19050" t="0" r="9525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C6" w:rsidRDefault="002930C6" w:rsidP="005F782F">
      <w:pPr>
        <w:pStyle w:val="--2"/>
        <w:ind w:firstLine="480"/>
      </w:pPr>
      <w:r>
        <w:t>在使用BiMap时，会要求Value的唯一性。如果value重复了则会抛出错误：java.lang.IllegalArgumentException，例如：</w:t>
      </w:r>
    </w:p>
    <w:p w:rsidR="002930C6" w:rsidRDefault="002930C6" w:rsidP="005F782F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4333875" cy="962025"/>
            <wp:effectExtent l="19050" t="0" r="9525" b="0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C6" w:rsidRDefault="002930C6" w:rsidP="005F782F">
      <w:pPr>
        <w:pStyle w:val="--2"/>
        <w:ind w:firstLine="480"/>
        <w:rPr>
          <w:color w:val="000000"/>
        </w:rPr>
      </w:pPr>
      <w:r>
        <w:rPr>
          <w:color w:val="000000"/>
        </w:rPr>
        <w:t>如果我们确实需要插入重复的value值，那可以选择forcePut方法。但是我们需要注意的是前面的key也会被覆盖了。</w:t>
      </w:r>
    </w:p>
    <w:p w:rsidR="002930C6" w:rsidRPr="005B3740" w:rsidRDefault="002930C6" w:rsidP="005F782F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3533775" cy="1228725"/>
            <wp:effectExtent l="19050" t="0" r="9525" b="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A9" w:rsidRDefault="00FA34A9" w:rsidP="00D5627B">
      <w:pPr>
        <w:pStyle w:val="--2"/>
        <w:ind w:left="900" w:firstLineChars="0" w:firstLine="0"/>
      </w:pPr>
    </w:p>
    <w:p w:rsidR="00574220" w:rsidRDefault="00574220" w:rsidP="00D5627B">
      <w:pPr>
        <w:pStyle w:val="--30"/>
      </w:pPr>
      <w:bookmarkStart w:id="17" w:name="_Toc381711290"/>
      <w:r>
        <w:lastRenderedPageBreak/>
        <w:t>Multiset</w:t>
      </w:r>
      <w:bookmarkEnd w:id="17"/>
    </w:p>
    <w:p w:rsidR="00574220" w:rsidRDefault="00574220" w:rsidP="00574220">
      <w:pPr>
        <w:pStyle w:val="--2"/>
        <w:ind w:firstLine="480"/>
      </w:pPr>
      <w:r>
        <w:t xml:space="preserve">Multiset是什么？顾名思义，Multiset和Set的区别就是可以保存多个相同的对象。在JDK中，List和Set有一个基本的区别，就是 List可以包含多个相同对象，且是有顺序的，而Set不能有重复，且不保证顺序（有些实现有顺序，例如LinkedHashSet和SortedSet 等）所以Multiset占据了List和Set之间的一个灰色地带：允许重复，但是不保证顺序。 </w:t>
      </w:r>
    </w:p>
    <w:p w:rsidR="00574220" w:rsidRPr="00574220" w:rsidRDefault="00574220" w:rsidP="00574220">
      <w:pPr>
        <w:pStyle w:val="--2"/>
        <w:ind w:firstLine="480"/>
      </w:pPr>
      <w:r>
        <w:t>常见使用场景：Multiset有一个有用的功能，就是跟踪每种对象的数量，所以你可以用来进行数字统计。 常见的普通实现方式如下：</w:t>
      </w:r>
    </w:p>
    <w:p w:rsidR="00574220" w:rsidRDefault="00574220" w:rsidP="00574220">
      <w:pPr>
        <w:pStyle w:val="--2"/>
        <w:ind w:firstLineChars="0" w:firstLine="0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noProof/>
          <w:sz w:val="28"/>
          <w:szCs w:val="32"/>
        </w:rPr>
        <w:drawing>
          <wp:inline distT="0" distB="0" distL="0" distR="0">
            <wp:extent cx="4343400" cy="2362200"/>
            <wp:effectExtent l="19050" t="0" r="0" b="0"/>
            <wp:docPr id="5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20" w:rsidRDefault="00574220" w:rsidP="00281EFD">
      <w:pPr>
        <w:pStyle w:val="--2"/>
        <w:ind w:firstLine="480"/>
        <w:rPr>
          <w:rFonts w:asciiTheme="majorEastAsia" w:eastAsiaTheme="majorEastAsia" w:hAnsiTheme="majorEastAsia"/>
          <w:sz w:val="28"/>
          <w:szCs w:val="32"/>
        </w:rPr>
      </w:pPr>
      <w:r w:rsidRPr="00574220">
        <w:rPr>
          <w:rFonts w:hint="eastAsia"/>
        </w:rPr>
        <w:t>上面的代码实现的功能非常简单，用于记录字符串在数组中出现的次数。这种场景在实际的开发过程还是容易经常出现的，如果使用实现Multiset接口的具体类就可以很容易实现以上的功能需求</w:t>
      </w:r>
      <w:r w:rsidRPr="00574220">
        <w:rPr>
          <w:rFonts w:asciiTheme="majorEastAsia" w:eastAsiaTheme="majorEastAsia" w:hAnsiTheme="majorEastAsia" w:hint="eastAsia"/>
          <w:sz w:val="28"/>
          <w:szCs w:val="32"/>
        </w:rPr>
        <w:t>：</w:t>
      </w:r>
    </w:p>
    <w:p w:rsidR="00281EFD" w:rsidRDefault="00281EFD" w:rsidP="00281EFD">
      <w:pPr>
        <w:pStyle w:val="--2"/>
        <w:ind w:firstLine="560"/>
        <w:rPr>
          <w:rFonts w:asciiTheme="majorEastAsia" w:eastAsiaTheme="majorEastAsia" w:hAnsiTheme="majorEastAsia"/>
          <w:sz w:val="28"/>
          <w:szCs w:val="32"/>
        </w:rPr>
      </w:pPr>
      <w:r>
        <w:rPr>
          <w:rFonts w:asciiTheme="majorEastAsia" w:eastAsiaTheme="majorEastAsia" w:hAnsiTheme="majorEastAsia"/>
          <w:noProof/>
          <w:sz w:val="28"/>
          <w:szCs w:val="32"/>
        </w:rPr>
        <w:drawing>
          <wp:inline distT="0" distB="0" distL="0" distR="0">
            <wp:extent cx="3962400" cy="1733550"/>
            <wp:effectExtent l="19050" t="0" r="0" b="0"/>
            <wp:docPr id="56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EFD" w:rsidRPr="00281EFD" w:rsidRDefault="00281EFD" w:rsidP="00281EFD">
      <w:pPr>
        <w:pStyle w:val="--2"/>
        <w:ind w:firstLine="560"/>
        <w:rPr>
          <w:rFonts w:asciiTheme="majorEastAsia" w:eastAsiaTheme="majorEastAsia" w:hAnsiTheme="majorEastAsia"/>
          <w:sz w:val="28"/>
          <w:szCs w:val="32"/>
        </w:rPr>
      </w:pPr>
    </w:p>
    <w:p w:rsidR="00D5627B" w:rsidRDefault="00D5627B" w:rsidP="00D5627B">
      <w:pPr>
        <w:pStyle w:val="--30"/>
      </w:pPr>
      <w:bookmarkStart w:id="18" w:name="_Toc381711291"/>
      <w:r>
        <w:rPr>
          <w:rFonts w:hint="eastAsia"/>
        </w:rPr>
        <w:lastRenderedPageBreak/>
        <w:t>MultiMap</w:t>
      </w:r>
      <w:bookmarkEnd w:id="18"/>
    </w:p>
    <w:p w:rsidR="00D5627B" w:rsidRDefault="0091401C" w:rsidP="00D5627B">
      <w:pPr>
        <w:pStyle w:val="--2"/>
        <w:ind w:firstLine="480"/>
      </w:pPr>
      <w:r w:rsidRPr="0091401C">
        <w:rPr>
          <w:rFonts w:hint="eastAsia"/>
        </w:rPr>
        <w:t>在日常的开发工作中，我们有的时候需要构造像Map&lt;K, List&lt;V&gt;&gt;或者Map&lt;K, Set&lt;V&gt;&gt;这样比较复杂的集合类型的数据结构，以便做相应的业务逻辑处理。</w:t>
      </w:r>
      <w:r>
        <w:t>例如：</w:t>
      </w:r>
    </w:p>
    <w:p w:rsidR="0091401C" w:rsidRDefault="0091401C" w:rsidP="00D5627B">
      <w:pPr>
        <w:pStyle w:val="--2"/>
        <w:ind w:firstLine="480"/>
      </w:pPr>
      <w:r>
        <w:rPr>
          <w:noProof/>
        </w:rPr>
        <w:drawing>
          <wp:inline distT="0" distB="0" distL="0" distR="0">
            <wp:extent cx="4333875" cy="314325"/>
            <wp:effectExtent l="19050" t="0" r="9525" b="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01C" w:rsidRDefault="0091401C" w:rsidP="00D5627B">
      <w:pPr>
        <w:pStyle w:val="--2"/>
        <w:ind w:firstLine="480"/>
      </w:pPr>
      <w:r>
        <w:rPr>
          <w:rFonts w:hint="eastAsia"/>
          <w:color w:val="000000"/>
        </w:rPr>
        <w:t>这样</w:t>
      </w:r>
      <w:r>
        <w:rPr>
          <w:color w:val="000000"/>
        </w:rPr>
        <w:t>的数据结构，</w:t>
      </w:r>
      <w:r>
        <w:t>自己实现起来太麻烦，你需要检查key是否存在，不存在时则创建一个，存在时在List后面添加上一个。这个过程是比较痛苦的，如果你希望检查List中的对象是否存在，删除一个对象，或者遍历整个数据结构，那么则需要更多的代码来实现。</w:t>
      </w:r>
    </w:p>
    <w:p w:rsidR="0091401C" w:rsidRDefault="0091401C" w:rsidP="00D5627B">
      <w:pPr>
        <w:pStyle w:val="--2"/>
        <w:ind w:firstLine="480"/>
      </w:pPr>
      <w:r>
        <w:t>Guava的Multimap就提供了一个方便地把一个键对应到多个值的数据结构。让我们可以简单优雅的实现上面复杂的数据结构，让我们的精力和时间放在实现业务逻辑上，而不是在数据结构上，下面我们具体来看看Multimap的相关知识点。</w:t>
      </w:r>
    </w:p>
    <w:p w:rsidR="0091401C" w:rsidRDefault="0091401C" w:rsidP="00D5627B">
      <w:pPr>
        <w:pStyle w:val="--2"/>
        <w:ind w:firstLine="480"/>
      </w:pPr>
      <w:r>
        <w:t>上面数据结构用Multimap来实现，代码结构清晰</w:t>
      </w:r>
      <w:r>
        <w:rPr>
          <w:rFonts w:hint="eastAsia"/>
        </w:rPr>
        <w:t>就</w:t>
      </w:r>
      <w:r>
        <w:t>简单了很多，具体代码如下：</w:t>
      </w:r>
    </w:p>
    <w:p w:rsidR="0091401C" w:rsidRDefault="0091401C" w:rsidP="00D5627B">
      <w:pPr>
        <w:pStyle w:val="--2"/>
        <w:ind w:firstLine="480"/>
      </w:pPr>
      <w:r>
        <w:rPr>
          <w:noProof/>
        </w:rPr>
        <w:drawing>
          <wp:inline distT="0" distB="0" distL="0" distR="0">
            <wp:extent cx="4514850" cy="1352550"/>
            <wp:effectExtent l="19050" t="0" r="0" b="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78" w:rsidRDefault="00F36278" w:rsidP="00D5627B">
      <w:pPr>
        <w:pStyle w:val="--2"/>
        <w:ind w:firstLine="480"/>
      </w:pPr>
    </w:p>
    <w:p w:rsidR="00F36278" w:rsidRDefault="00F36278" w:rsidP="00D5627B">
      <w:pPr>
        <w:pStyle w:val="--2"/>
        <w:ind w:firstLine="480"/>
      </w:pPr>
      <w:r>
        <w:rPr>
          <w:rFonts w:hint="eastAsia"/>
        </w:rPr>
        <w:t>下面看一下如何操作MultiMap</w:t>
      </w:r>
    </w:p>
    <w:p w:rsidR="00F36278" w:rsidRDefault="00F36278" w:rsidP="00D5627B">
      <w:pPr>
        <w:pStyle w:val="--2"/>
        <w:ind w:firstLine="480"/>
      </w:pPr>
      <w:r>
        <w:rPr>
          <w:noProof/>
        </w:rPr>
        <w:lastRenderedPageBreak/>
        <w:drawing>
          <wp:inline distT="0" distB="0" distL="0" distR="0">
            <wp:extent cx="4486275" cy="3371850"/>
            <wp:effectExtent l="19050" t="0" r="9525" b="0"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278" w:rsidRDefault="00533012" w:rsidP="00533012">
      <w:pPr>
        <w:pStyle w:val="--30"/>
      </w:pPr>
      <w:bookmarkStart w:id="19" w:name="_Toc381711292"/>
      <w:r>
        <w:rPr>
          <w:rFonts w:hint="eastAsia"/>
        </w:rPr>
        <w:t>不可变集合</w:t>
      </w:r>
      <w:bookmarkEnd w:id="19"/>
    </w:p>
    <w:p w:rsidR="00F36278" w:rsidRDefault="00533012" w:rsidP="00D5627B">
      <w:pPr>
        <w:pStyle w:val="--2"/>
        <w:ind w:firstLine="480"/>
      </w:pPr>
      <w:r>
        <w:t>不可变集合，顾名思义就是说集合是不可被修改的。集合的数据项是在创建的时候提供，并且在整个生命周期中都不可改变。</w:t>
      </w:r>
    </w:p>
    <w:p w:rsidR="00533012" w:rsidRDefault="00533012" w:rsidP="00D5627B">
      <w:pPr>
        <w:pStyle w:val="--2"/>
        <w:ind w:firstLine="480"/>
      </w:pPr>
      <w:r>
        <w:t>为什么要用immutable对象？immutable对象有以下的优点：</w:t>
      </w:r>
    </w:p>
    <w:p w:rsidR="00533012" w:rsidRDefault="00533012" w:rsidP="00533012">
      <w:pPr>
        <w:pStyle w:val="--2"/>
        <w:ind w:firstLine="480"/>
      </w:pPr>
      <w:r>
        <w:rPr>
          <w:rFonts w:hint="eastAsia"/>
        </w:rPr>
        <w:t>1.对不可靠的客户代码库来说，它使用安全，可以在未受信任的类库中安全的使用这些对象</w:t>
      </w:r>
    </w:p>
    <w:p w:rsidR="00533012" w:rsidRDefault="00533012" w:rsidP="00533012">
      <w:pPr>
        <w:pStyle w:val="--2"/>
        <w:ind w:firstLine="480"/>
      </w:pPr>
      <w:r>
        <w:rPr>
          <w:rFonts w:hint="eastAsia"/>
        </w:rPr>
        <w:t>2.线程安全的：immutable对象在多线程下安全，没有竞态条件</w:t>
      </w:r>
    </w:p>
    <w:p w:rsidR="00533012" w:rsidRDefault="00533012" w:rsidP="00533012">
      <w:pPr>
        <w:pStyle w:val="--2"/>
        <w:ind w:firstLine="480"/>
      </w:pPr>
      <w:r>
        <w:rPr>
          <w:rFonts w:hint="eastAsia"/>
        </w:rPr>
        <w:t>3.不需要支持可变性, 可以尽量节省空间和时间的开销. 所有的不可变集合实现都比可变集合更加有效的利用内存 (analysis)</w:t>
      </w:r>
    </w:p>
    <w:p w:rsidR="00533012" w:rsidRDefault="00533012" w:rsidP="00533012">
      <w:pPr>
        <w:pStyle w:val="--2"/>
        <w:ind w:firstLine="480"/>
      </w:pPr>
      <w:r>
        <w:rPr>
          <w:rFonts w:hint="eastAsia"/>
        </w:rPr>
        <w:t>4.可以被使用为一个常量，并且期望在未来也是保持不变的</w:t>
      </w:r>
    </w:p>
    <w:p w:rsidR="00533012" w:rsidRDefault="00533012" w:rsidP="00533012">
      <w:pPr>
        <w:pStyle w:val="--2"/>
        <w:ind w:firstLine="480"/>
      </w:pPr>
      <w:r w:rsidRPr="00533012">
        <w:rPr>
          <w:rFonts w:hint="eastAsia"/>
        </w:rPr>
        <w:t>immutable对象可以很自然地用作常量，因为它们天生就是不可变的对于immutable对象的运用来说，它是一个很好的防御编程（defensive programming）的技术实践。</w:t>
      </w:r>
    </w:p>
    <w:p w:rsidR="00533012" w:rsidRDefault="00533012" w:rsidP="00533012">
      <w:pPr>
        <w:pStyle w:val="--2"/>
        <w:ind w:firstLine="480"/>
      </w:pPr>
      <w:r w:rsidRPr="00533012">
        <w:rPr>
          <w:rFonts w:hint="eastAsia"/>
        </w:rPr>
        <w:t>在JDK中提供了Collections.unmodifiableXXX系列方法来实现不可变集合, 但是存在一些问题，下面我们先看一个具体实例：</w:t>
      </w:r>
    </w:p>
    <w:p w:rsidR="00533012" w:rsidRDefault="00533012" w:rsidP="00533012">
      <w:pPr>
        <w:pStyle w:val="--2"/>
        <w:ind w:firstLine="480"/>
      </w:pPr>
      <w:r>
        <w:rPr>
          <w:noProof/>
        </w:rPr>
        <w:lastRenderedPageBreak/>
        <w:drawing>
          <wp:inline distT="0" distB="0" distL="0" distR="0">
            <wp:extent cx="4572000" cy="1409700"/>
            <wp:effectExtent l="19050" t="0" r="0" b="0"/>
            <wp:docPr id="4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012" w:rsidRDefault="00533012" w:rsidP="00533012">
      <w:pPr>
        <w:pStyle w:val="--2"/>
        <w:ind w:firstLine="480"/>
      </w:pPr>
      <w:r>
        <w:t>Collections.unmodifiableList实现的不是真正的不可变集合，当原始集合修改后，不可变集合也发生变化。不可变集合不可以修改集合数据，当强制修改时会报错，实例中的最后</w:t>
      </w:r>
      <w:r>
        <w:rPr>
          <w:rFonts w:hint="eastAsia"/>
        </w:rPr>
        <w:t>的</w:t>
      </w:r>
      <w:r>
        <w:t>add会直接抛出</w:t>
      </w:r>
      <w:r>
        <w:rPr>
          <w:rFonts w:hint="eastAsia"/>
        </w:rPr>
        <w:t>异常</w:t>
      </w:r>
      <w:r>
        <w:t>。</w:t>
      </w:r>
    </w:p>
    <w:p w:rsidR="00533012" w:rsidRDefault="00533012" w:rsidP="00533012">
      <w:pPr>
        <w:pStyle w:val="--2"/>
        <w:ind w:firstLine="480"/>
        <w:rPr>
          <w:b/>
          <w:color w:val="FF0000"/>
        </w:rPr>
      </w:pPr>
      <w:r w:rsidRPr="00533012">
        <w:rPr>
          <w:rFonts w:hint="eastAsia"/>
        </w:rPr>
        <w:t>Guava提供了对JDK里标准集合类里的immutable版本的简单方便的实现，以及Guava自己的一些专门集合类的immutable实现。当你不希望修改一个集合类，或者想做一个常量集合类的时候，使用immutable集合类就是一个最佳的编程实践。</w:t>
      </w:r>
      <w:r w:rsidRPr="00533012">
        <w:rPr>
          <w:b/>
          <w:color w:val="FF0000"/>
        </w:rPr>
        <w:t>注意：每个Guava immutable集合类的实现都拒绝null值。</w:t>
      </w:r>
    </w:p>
    <w:p w:rsidR="00FA515F" w:rsidRDefault="00FA515F" w:rsidP="00FA515F">
      <w:pPr>
        <w:pStyle w:val="--2"/>
        <w:ind w:firstLine="480"/>
      </w:pPr>
      <w:r>
        <w:rPr>
          <w:rFonts w:hint="eastAsia"/>
        </w:rPr>
        <w:t>来看一下</w:t>
      </w:r>
      <w:r>
        <w:t>Immutable集合</w:t>
      </w:r>
      <w:r>
        <w:rPr>
          <w:rFonts w:hint="eastAsia"/>
        </w:rPr>
        <w:t>的</w:t>
      </w:r>
      <w:r>
        <w:t>使用方法</w:t>
      </w:r>
      <w:r>
        <w:rPr>
          <w:rFonts w:hint="eastAsia"/>
        </w:rPr>
        <w:t>，一个</w:t>
      </w:r>
      <w:r>
        <w:t>immutable集合可以有以下几种方式来创建</w:t>
      </w:r>
      <w:r>
        <w:rPr>
          <w:rFonts w:hint="eastAsia"/>
        </w:rPr>
        <w:t>：</w:t>
      </w:r>
    </w:p>
    <w:p w:rsidR="00FA515F" w:rsidRDefault="00FA515F" w:rsidP="00FA515F">
      <w:pPr>
        <w:pStyle w:val="--2"/>
        <w:numPr>
          <w:ilvl w:val="0"/>
          <w:numId w:val="24"/>
        </w:numPr>
        <w:ind w:firstLineChars="0"/>
      </w:pPr>
      <w:r>
        <w:t>用copyOf方法, 譬如, ImmutableSet.copyOf(set)</w:t>
      </w:r>
    </w:p>
    <w:p w:rsidR="00FA515F" w:rsidRDefault="00F449D7" w:rsidP="00FA515F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4572000" cy="2781300"/>
            <wp:effectExtent l="19050" t="0" r="0" b="0"/>
            <wp:docPr id="4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5F" w:rsidRDefault="00F449D7" w:rsidP="00FA515F">
      <w:pPr>
        <w:pStyle w:val="--2"/>
        <w:numPr>
          <w:ilvl w:val="0"/>
          <w:numId w:val="24"/>
        </w:numPr>
        <w:ind w:firstLineChars="0"/>
      </w:pPr>
      <w:r w:rsidRPr="00F449D7">
        <w:rPr>
          <w:rFonts w:hint="eastAsia"/>
        </w:rPr>
        <w:t>使用of方法</w:t>
      </w:r>
      <w:r>
        <w:rPr>
          <w:rFonts w:hint="eastAsia"/>
        </w:rPr>
        <w:t>，</w:t>
      </w:r>
      <w:r w:rsidRPr="00F449D7">
        <w:rPr>
          <w:rFonts w:hint="eastAsia"/>
        </w:rPr>
        <w:t>譬如，ImmutableSet.of("a", "b", "c")或者ImmutableMap.of("a", 1, "b", 2)</w:t>
      </w:r>
    </w:p>
    <w:p w:rsidR="00F449D7" w:rsidRDefault="00F449D7" w:rsidP="00F449D7">
      <w:pPr>
        <w:pStyle w:val="--2"/>
        <w:ind w:left="90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40532"/>
            <wp:effectExtent l="19050" t="0" r="2540" b="0"/>
            <wp:docPr id="5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D7" w:rsidRDefault="00F449D7" w:rsidP="00FA515F">
      <w:pPr>
        <w:pStyle w:val="--2"/>
        <w:numPr>
          <w:ilvl w:val="0"/>
          <w:numId w:val="24"/>
        </w:numPr>
        <w:ind w:firstLineChars="0"/>
      </w:pPr>
      <w:r>
        <w:rPr>
          <w:rFonts w:hint="eastAsia"/>
        </w:rPr>
        <w:t>使用Builder类</w:t>
      </w:r>
    </w:p>
    <w:p w:rsidR="00F449D7" w:rsidRDefault="00F449D7" w:rsidP="00F449D7">
      <w:pPr>
        <w:pStyle w:val="--2"/>
        <w:ind w:left="900" w:firstLineChars="0" w:firstLine="0"/>
      </w:pPr>
      <w:r>
        <w:rPr>
          <w:rFonts w:hint="eastAsia"/>
          <w:noProof/>
        </w:rPr>
        <w:drawing>
          <wp:inline distT="0" distB="0" distL="0" distR="0">
            <wp:extent cx="5038725" cy="1622641"/>
            <wp:effectExtent l="19050" t="0" r="0" b="0"/>
            <wp:docPr id="5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810" cy="162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F449D7" w:rsidRDefault="00A040FA" w:rsidP="00FA515F">
      <w:pPr>
        <w:pStyle w:val="--2"/>
        <w:numPr>
          <w:ilvl w:val="0"/>
          <w:numId w:val="24"/>
        </w:numPr>
        <w:ind w:firstLineChars="0"/>
      </w:pPr>
      <w:r>
        <w:rPr>
          <w:rFonts w:hint="eastAsia"/>
        </w:rPr>
        <w:t>不可变集合不只上述的List,Set,Map，还有很多JDK的集合和Guava集合都有各自对应的不可变集合，下面一张图列出了这些</w:t>
      </w:r>
      <w:r w:rsidRPr="00A040FA">
        <w:rPr>
          <w:rFonts w:hint="eastAsia"/>
        </w:rPr>
        <w:t>对应关系</w:t>
      </w:r>
    </w:p>
    <w:p w:rsidR="00A040FA" w:rsidRDefault="00A040FA" w:rsidP="00A040FA">
      <w:pPr>
        <w:pStyle w:val="--2"/>
        <w:ind w:left="900" w:firstLineChars="0" w:firstLine="0"/>
      </w:pPr>
      <w:r>
        <w:rPr>
          <w:noProof/>
        </w:rPr>
        <w:drawing>
          <wp:inline distT="0" distB="0" distL="0" distR="0">
            <wp:extent cx="4344249" cy="3952875"/>
            <wp:effectExtent l="19050" t="0" r="0" b="0"/>
            <wp:docPr id="5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249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1A" w:rsidRDefault="0019171A" w:rsidP="0019171A">
      <w:pPr>
        <w:pStyle w:val="--20"/>
      </w:pPr>
      <w:bookmarkStart w:id="20" w:name="_Toc381711293"/>
      <w:r>
        <w:rPr>
          <w:rFonts w:hint="eastAsia"/>
        </w:rPr>
        <w:lastRenderedPageBreak/>
        <w:t>Guava</w:t>
      </w:r>
      <w:r>
        <w:rPr>
          <w:rFonts w:hint="eastAsia"/>
        </w:rPr>
        <w:t>的函数式编程</w:t>
      </w:r>
      <w:bookmarkEnd w:id="20"/>
    </w:p>
    <w:p w:rsidR="00FD2991" w:rsidRDefault="00FD2991" w:rsidP="00FD2991">
      <w:pPr>
        <w:pStyle w:val="--2"/>
        <w:ind w:firstLine="480"/>
      </w:pPr>
      <w:r w:rsidRPr="00FD2991">
        <w:rPr>
          <w:rFonts w:hint="eastAsia"/>
        </w:rPr>
        <w:t>Google Collections给我们带来了一对非常优雅的东东，叫做:Functions and Predicates! 和你使用的scala一样有神奇的地方，现在你可以使用在no-functional 的java身上了。你可以在com.google.common.base包里找到这些（更多）。</w:t>
      </w:r>
    </w:p>
    <w:p w:rsidR="006B2E65" w:rsidRDefault="006B2E65" w:rsidP="006B2E65">
      <w:pPr>
        <w:pStyle w:val="--30"/>
      </w:pPr>
      <w:bookmarkStart w:id="21" w:name="_Toc381711294"/>
      <w:r w:rsidRPr="006B2E65">
        <w:t>Predicates</w:t>
      </w:r>
      <w:r>
        <w:rPr>
          <w:rFonts w:hint="eastAsia"/>
        </w:rPr>
        <w:t xml:space="preserve"> 过滤</w:t>
      </w:r>
      <w:bookmarkEnd w:id="21"/>
    </w:p>
    <w:p w:rsidR="004067F8" w:rsidRDefault="004067F8" w:rsidP="004067F8">
      <w:pPr>
        <w:pStyle w:val="--2"/>
        <w:ind w:firstLine="480"/>
      </w:pPr>
      <w:r>
        <w:rPr>
          <w:rFonts w:hint="eastAsia"/>
        </w:rPr>
        <w:t>我们先创建一个简单的Person类</w:t>
      </w:r>
    </w:p>
    <w:p w:rsidR="004067F8" w:rsidRDefault="004067F8" w:rsidP="004067F8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2914650" cy="4191000"/>
            <wp:effectExtent l="19050" t="0" r="0" b="0"/>
            <wp:docPr id="6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7F8" w:rsidRPr="004067F8" w:rsidRDefault="004067F8" w:rsidP="004067F8">
      <w:pPr>
        <w:pStyle w:val="--2"/>
        <w:ind w:firstLine="480"/>
      </w:pPr>
    </w:p>
    <w:p w:rsidR="006B2E65" w:rsidRDefault="00A51098" w:rsidP="006B2E65">
      <w:pPr>
        <w:pStyle w:val="--2"/>
        <w:ind w:firstLine="480"/>
      </w:pPr>
      <w:r>
        <w:rPr>
          <w:rFonts w:hint="eastAsia"/>
        </w:rPr>
        <w:t>我们创建若干</w:t>
      </w:r>
      <w:r w:rsidR="006B2E65">
        <w:rPr>
          <w:rFonts w:hint="eastAsia"/>
        </w:rPr>
        <w:t>个Pe</w:t>
      </w:r>
      <w:r>
        <w:rPr>
          <w:rFonts w:hint="eastAsia"/>
        </w:rPr>
        <w:t>r</w:t>
      </w:r>
      <w:r w:rsidR="006B2E65">
        <w:rPr>
          <w:rFonts w:hint="eastAsia"/>
        </w:rPr>
        <w:t>son对象</w:t>
      </w:r>
      <w:r>
        <w:rPr>
          <w:rFonts w:hint="eastAsia"/>
        </w:rPr>
        <w:t>并放到集合里，这里我们的需求是选取其</w:t>
      </w:r>
      <w:r>
        <w:t>中年龄大于20的人</w:t>
      </w:r>
      <w:r>
        <w:rPr>
          <w:rFonts w:hint="eastAsia"/>
        </w:rPr>
        <w:t>，那通常的写法是下面这样的</w:t>
      </w:r>
    </w:p>
    <w:p w:rsidR="00A51098" w:rsidRDefault="00A51098" w:rsidP="006B2E65">
      <w:pPr>
        <w:pStyle w:val="--2"/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067175" cy="1524000"/>
            <wp:effectExtent l="19050" t="0" r="9525" b="0"/>
            <wp:docPr id="60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98" w:rsidRDefault="00A51098" w:rsidP="006B2E65">
      <w:pPr>
        <w:pStyle w:val="--2"/>
        <w:ind w:firstLine="480"/>
      </w:pPr>
      <w:r w:rsidRPr="00A51098">
        <w:rPr>
          <w:rFonts w:hint="eastAsia"/>
        </w:rPr>
        <w:t>这就是典型的filter模式。filter即从一个集合中根据一个条件筛选元素。其中person.getAge() &gt;=20就是这个条件。Guava为这种模式提供了一个</w:t>
      </w:r>
      <w:r>
        <w:rPr>
          <w:rFonts w:hint="eastAsia"/>
        </w:rPr>
        <w:t>filter的方法。所以我们可以这样写：</w:t>
      </w:r>
    </w:p>
    <w:p w:rsidR="00A51098" w:rsidRDefault="00A51098" w:rsidP="006B2E65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65712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98" w:rsidRDefault="004067F8" w:rsidP="004067F8">
      <w:pPr>
        <w:pStyle w:val="--30"/>
      </w:pPr>
      <w:bookmarkStart w:id="22" w:name="_Toc381711295"/>
      <w:r w:rsidRPr="004067F8">
        <w:t>Functions</w:t>
      </w:r>
      <w:r>
        <w:rPr>
          <w:rFonts w:hint="eastAsia"/>
        </w:rPr>
        <w:t xml:space="preserve"> 转换</w:t>
      </w:r>
      <w:bookmarkEnd w:id="22"/>
    </w:p>
    <w:p w:rsidR="004067F8" w:rsidRDefault="004067F8" w:rsidP="004067F8">
      <w:pPr>
        <w:pStyle w:val="--2"/>
        <w:ind w:firstLine="480"/>
      </w:pPr>
      <w:r>
        <w:t>列表操作还有另一个常见的模式，就是将数组中的所有元素映射为另一种元素的列表，这就是map pattern。</w:t>
      </w:r>
      <w:r>
        <w:rPr>
          <w:rFonts w:hint="eastAsia"/>
        </w:rPr>
        <w:t>在前面Maps的高级用法中已经举过这种用法的例子，这里再稍稍举个简单例子。</w:t>
      </w:r>
    </w:p>
    <w:p w:rsidR="004067F8" w:rsidRDefault="004067F8" w:rsidP="004067F8">
      <w:pPr>
        <w:pStyle w:val="--2"/>
        <w:ind w:firstLine="480"/>
      </w:pPr>
      <w:r>
        <w:rPr>
          <w:rFonts w:hint="eastAsia"/>
        </w:rPr>
        <w:t>还是上节中的Person，还是先创建几个Person，放入一个集合中，这时我们的需求是得到这些Person的名子。我们十有八九都这么写：</w:t>
      </w:r>
    </w:p>
    <w:p w:rsidR="004067F8" w:rsidRDefault="004067F8" w:rsidP="004067F8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4133850" cy="1152525"/>
            <wp:effectExtent l="19050" t="0" r="0" b="0"/>
            <wp:docPr id="63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7F8" w:rsidRDefault="004067F8" w:rsidP="004067F8">
      <w:pPr>
        <w:pStyle w:val="--2"/>
        <w:ind w:firstLine="480"/>
      </w:pPr>
      <w:r w:rsidRPr="004067F8">
        <w:rPr>
          <w:rFonts w:hint="eastAsia"/>
        </w:rPr>
        <w:t>Guava已经给我们提供了这种Pattern的结果办法，那就是使用transform方法</w:t>
      </w:r>
      <w:r>
        <w:rPr>
          <w:rFonts w:hint="eastAsia"/>
        </w:rPr>
        <w:t>：</w:t>
      </w:r>
    </w:p>
    <w:p w:rsidR="004067F8" w:rsidRDefault="004067F8" w:rsidP="004067F8">
      <w:pPr>
        <w:pStyle w:val="--2"/>
        <w:ind w:firstLine="480"/>
      </w:pPr>
      <w:r>
        <w:rPr>
          <w:rFonts w:hint="eastAsia"/>
          <w:noProof/>
        </w:rPr>
        <w:drawing>
          <wp:inline distT="0" distB="0" distL="0" distR="0">
            <wp:extent cx="4743450" cy="1576200"/>
            <wp:effectExtent l="19050" t="0" r="0" b="0"/>
            <wp:docPr id="65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497" w:rsidRPr="004067F8" w:rsidRDefault="00516497" w:rsidP="00516497">
      <w:pPr>
        <w:pStyle w:val="--20"/>
      </w:pPr>
      <w:bookmarkStart w:id="23" w:name="_Toc381711296"/>
      <w:r>
        <w:rPr>
          <w:rFonts w:hint="eastAsia"/>
        </w:rPr>
        <w:lastRenderedPageBreak/>
        <w:t xml:space="preserve">Guava </w:t>
      </w:r>
      <w:r w:rsidRPr="00516497">
        <w:t>Concurrency</w:t>
      </w:r>
      <w:bookmarkEnd w:id="23"/>
    </w:p>
    <w:sectPr w:rsidR="00516497" w:rsidRPr="004067F8" w:rsidSect="003D0A2C">
      <w:headerReference w:type="default" r:id="rId86"/>
      <w:footerReference w:type="default" r:id="rId8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07F" w:rsidRDefault="007B507F" w:rsidP="00900BEC">
      <w:r>
        <w:separator/>
      </w:r>
    </w:p>
  </w:endnote>
  <w:endnote w:type="continuationSeparator" w:id="1">
    <w:p w:rsidR="007B507F" w:rsidRDefault="007B507F" w:rsidP="00900B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98" w:rsidRDefault="007653A6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A5109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1098" w:rsidRDefault="00A51098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98" w:rsidRDefault="00A51098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98" w:rsidRDefault="00A51098">
    <w:pPr>
      <w:pStyle w:val="a4"/>
    </w:pPr>
    <w:r>
      <w:rPr>
        <w:rFonts w:hint="eastAsia"/>
      </w:rPr>
      <w:t>中科软科技股份有限公司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07F" w:rsidRDefault="007B507F" w:rsidP="00900BEC">
      <w:r>
        <w:separator/>
      </w:r>
    </w:p>
  </w:footnote>
  <w:footnote w:type="continuationSeparator" w:id="1">
    <w:p w:rsidR="007B507F" w:rsidRDefault="007B507F" w:rsidP="00900B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1098" w:rsidRDefault="007653A6" w:rsidP="008E29B2">
    <w:pPr>
      <w:pStyle w:val="a3"/>
      <w:jc w:val="both"/>
      <w:rPr>
        <w:b/>
        <w:bCs/>
      </w:rPr>
    </w:pPr>
    <w:r w:rsidRPr="007653A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394.3pt;margin-top:-2.55pt;width:19pt;height:16.9pt;z-index:251662336">
          <v:imagedata r:id="rId1" o:title="Sinosof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61B6"/>
    <w:multiLevelType w:val="hybridMultilevel"/>
    <w:tmpl w:val="89842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2565B32"/>
    <w:multiLevelType w:val="hybridMultilevel"/>
    <w:tmpl w:val="D5F6F1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2715E46"/>
    <w:multiLevelType w:val="hybridMultilevel"/>
    <w:tmpl w:val="3F4214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783613C"/>
    <w:multiLevelType w:val="hybridMultilevel"/>
    <w:tmpl w:val="D95EA3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956589E"/>
    <w:multiLevelType w:val="hybridMultilevel"/>
    <w:tmpl w:val="ADF292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47046CE"/>
    <w:multiLevelType w:val="hybridMultilevel"/>
    <w:tmpl w:val="3B7C5406"/>
    <w:lvl w:ilvl="0" w:tplc="DDA2119C">
      <w:start w:val="1"/>
      <w:numFmt w:val="bullet"/>
      <w:pStyle w:val="--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5784975"/>
    <w:multiLevelType w:val="hybridMultilevel"/>
    <w:tmpl w:val="E48A2C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B2C2AE7"/>
    <w:multiLevelType w:val="hybridMultilevel"/>
    <w:tmpl w:val="ADF292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0383052"/>
    <w:multiLevelType w:val="hybridMultilevel"/>
    <w:tmpl w:val="0C162D9A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9">
    <w:nsid w:val="20B1586E"/>
    <w:multiLevelType w:val="hybridMultilevel"/>
    <w:tmpl w:val="6F8E34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8C124E5"/>
    <w:multiLevelType w:val="hybridMultilevel"/>
    <w:tmpl w:val="D95EA3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0584B18"/>
    <w:multiLevelType w:val="hybridMultilevel"/>
    <w:tmpl w:val="BB3219D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3C84704"/>
    <w:multiLevelType w:val="hybridMultilevel"/>
    <w:tmpl w:val="9258BC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59563AC"/>
    <w:multiLevelType w:val="hybridMultilevel"/>
    <w:tmpl w:val="6F8E34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5A73871"/>
    <w:multiLevelType w:val="hybridMultilevel"/>
    <w:tmpl w:val="9258BC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6EB3E43"/>
    <w:multiLevelType w:val="multilevel"/>
    <w:tmpl w:val="487AFF4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BCB4E29"/>
    <w:multiLevelType w:val="hybridMultilevel"/>
    <w:tmpl w:val="91C6F3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FB85FCC"/>
    <w:multiLevelType w:val="hybridMultilevel"/>
    <w:tmpl w:val="E0DAA1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9FF3A3A"/>
    <w:multiLevelType w:val="hybridMultilevel"/>
    <w:tmpl w:val="0E227C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9F1756E"/>
    <w:multiLevelType w:val="hybridMultilevel"/>
    <w:tmpl w:val="FA5671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B10751A"/>
    <w:multiLevelType w:val="hybridMultilevel"/>
    <w:tmpl w:val="7FA2E6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0"/>
  </w:num>
  <w:num w:numId="4">
    <w:abstractNumId w:val="5"/>
  </w:num>
  <w:num w:numId="5">
    <w:abstractNumId w:val="0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9"/>
  </w:num>
  <w:num w:numId="11">
    <w:abstractNumId w:val="18"/>
  </w:num>
  <w:num w:numId="12">
    <w:abstractNumId w:val="8"/>
  </w:num>
  <w:num w:numId="13">
    <w:abstractNumId w:val="19"/>
  </w:num>
  <w:num w:numId="14">
    <w:abstractNumId w:val="12"/>
  </w:num>
  <w:num w:numId="15">
    <w:abstractNumId w:val="14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7"/>
  </w:num>
  <w:num w:numId="21">
    <w:abstractNumId w:val="11"/>
  </w:num>
  <w:num w:numId="22">
    <w:abstractNumId w:val="17"/>
  </w:num>
  <w:num w:numId="23">
    <w:abstractNumId w:val="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6AA"/>
    <w:rsid w:val="00003403"/>
    <w:rsid w:val="000164BE"/>
    <w:rsid w:val="00016BDF"/>
    <w:rsid w:val="00035913"/>
    <w:rsid w:val="000502AD"/>
    <w:rsid w:val="00065E60"/>
    <w:rsid w:val="00066E3B"/>
    <w:rsid w:val="00074175"/>
    <w:rsid w:val="000908F0"/>
    <w:rsid w:val="00091472"/>
    <w:rsid w:val="000A3E76"/>
    <w:rsid w:val="000C70AD"/>
    <w:rsid w:val="000E3C14"/>
    <w:rsid w:val="000F5A35"/>
    <w:rsid w:val="000F6464"/>
    <w:rsid w:val="00117518"/>
    <w:rsid w:val="00122DD2"/>
    <w:rsid w:val="001434AE"/>
    <w:rsid w:val="00151F07"/>
    <w:rsid w:val="00162F6D"/>
    <w:rsid w:val="00165F00"/>
    <w:rsid w:val="001747CB"/>
    <w:rsid w:val="0019171A"/>
    <w:rsid w:val="001C7318"/>
    <w:rsid w:val="001F7A3E"/>
    <w:rsid w:val="002045CF"/>
    <w:rsid w:val="002103BC"/>
    <w:rsid w:val="00220DB6"/>
    <w:rsid w:val="0023010D"/>
    <w:rsid w:val="00253795"/>
    <w:rsid w:val="00256624"/>
    <w:rsid w:val="0025663D"/>
    <w:rsid w:val="002601B4"/>
    <w:rsid w:val="002607EC"/>
    <w:rsid w:val="002641D7"/>
    <w:rsid w:val="00273156"/>
    <w:rsid w:val="0027420D"/>
    <w:rsid w:val="00281EFD"/>
    <w:rsid w:val="002873EC"/>
    <w:rsid w:val="002930C6"/>
    <w:rsid w:val="002B366C"/>
    <w:rsid w:val="002B6832"/>
    <w:rsid w:val="002C2086"/>
    <w:rsid w:val="002D2636"/>
    <w:rsid w:val="003076E7"/>
    <w:rsid w:val="003108F5"/>
    <w:rsid w:val="00321BB2"/>
    <w:rsid w:val="0033095E"/>
    <w:rsid w:val="00341CCE"/>
    <w:rsid w:val="00343DA3"/>
    <w:rsid w:val="00344E9F"/>
    <w:rsid w:val="00360FB5"/>
    <w:rsid w:val="00362605"/>
    <w:rsid w:val="00365423"/>
    <w:rsid w:val="0037246D"/>
    <w:rsid w:val="00376744"/>
    <w:rsid w:val="003846D1"/>
    <w:rsid w:val="00385319"/>
    <w:rsid w:val="003B4C96"/>
    <w:rsid w:val="003C7F2B"/>
    <w:rsid w:val="003D0A2C"/>
    <w:rsid w:val="003E7378"/>
    <w:rsid w:val="004067F8"/>
    <w:rsid w:val="00441933"/>
    <w:rsid w:val="0044654A"/>
    <w:rsid w:val="004546A4"/>
    <w:rsid w:val="004635FE"/>
    <w:rsid w:val="00485B02"/>
    <w:rsid w:val="00485E21"/>
    <w:rsid w:val="00492DD0"/>
    <w:rsid w:val="004B18C8"/>
    <w:rsid w:val="004B2826"/>
    <w:rsid w:val="004B7C0E"/>
    <w:rsid w:val="004C5D30"/>
    <w:rsid w:val="004C65AA"/>
    <w:rsid w:val="004D4554"/>
    <w:rsid w:val="00502D5C"/>
    <w:rsid w:val="00512DE1"/>
    <w:rsid w:val="00516497"/>
    <w:rsid w:val="00531905"/>
    <w:rsid w:val="00533012"/>
    <w:rsid w:val="005413B1"/>
    <w:rsid w:val="00542D6C"/>
    <w:rsid w:val="00543DFF"/>
    <w:rsid w:val="005462F0"/>
    <w:rsid w:val="005648E2"/>
    <w:rsid w:val="005711B4"/>
    <w:rsid w:val="00574220"/>
    <w:rsid w:val="00596D06"/>
    <w:rsid w:val="00597263"/>
    <w:rsid w:val="005A7759"/>
    <w:rsid w:val="005B3740"/>
    <w:rsid w:val="005B7AB7"/>
    <w:rsid w:val="005D2A68"/>
    <w:rsid w:val="005D71F3"/>
    <w:rsid w:val="005D7D32"/>
    <w:rsid w:val="005E57D1"/>
    <w:rsid w:val="005F782F"/>
    <w:rsid w:val="0060229B"/>
    <w:rsid w:val="006070B3"/>
    <w:rsid w:val="00610FB0"/>
    <w:rsid w:val="00612FD2"/>
    <w:rsid w:val="00615B63"/>
    <w:rsid w:val="00634460"/>
    <w:rsid w:val="006344AF"/>
    <w:rsid w:val="00646067"/>
    <w:rsid w:val="00652FC0"/>
    <w:rsid w:val="00665E3C"/>
    <w:rsid w:val="006807C8"/>
    <w:rsid w:val="006830AD"/>
    <w:rsid w:val="006B2E65"/>
    <w:rsid w:val="006C0E29"/>
    <w:rsid w:val="006C3954"/>
    <w:rsid w:val="006C43DD"/>
    <w:rsid w:val="006C68AA"/>
    <w:rsid w:val="006D5B25"/>
    <w:rsid w:val="00705BBD"/>
    <w:rsid w:val="0071416A"/>
    <w:rsid w:val="00733768"/>
    <w:rsid w:val="0073472C"/>
    <w:rsid w:val="0074570B"/>
    <w:rsid w:val="00745745"/>
    <w:rsid w:val="0074574C"/>
    <w:rsid w:val="00747DD9"/>
    <w:rsid w:val="00754693"/>
    <w:rsid w:val="00754FC2"/>
    <w:rsid w:val="00764625"/>
    <w:rsid w:val="007653A6"/>
    <w:rsid w:val="0078689B"/>
    <w:rsid w:val="0078711E"/>
    <w:rsid w:val="007B4308"/>
    <w:rsid w:val="007B507F"/>
    <w:rsid w:val="007C05BB"/>
    <w:rsid w:val="007C5DA1"/>
    <w:rsid w:val="007F65B7"/>
    <w:rsid w:val="00802091"/>
    <w:rsid w:val="00813CFD"/>
    <w:rsid w:val="00825400"/>
    <w:rsid w:val="00830ABB"/>
    <w:rsid w:val="0083401A"/>
    <w:rsid w:val="00843BF9"/>
    <w:rsid w:val="008551A8"/>
    <w:rsid w:val="00871609"/>
    <w:rsid w:val="008972ED"/>
    <w:rsid w:val="008D38C3"/>
    <w:rsid w:val="008E29B2"/>
    <w:rsid w:val="008E6D46"/>
    <w:rsid w:val="008E6F67"/>
    <w:rsid w:val="008E777E"/>
    <w:rsid w:val="008F40F9"/>
    <w:rsid w:val="00900BEC"/>
    <w:rsid w:val="009033FB"/>
    <w:rsid w:val="0091401C"/>
    <w:rsid w:val="009220DA"/>
    <w:rsid w:val="0092464B"/>
    <w:rsid w:val="0092502D"/>
    <w:rsid w:val="009359E5"/>
    <w:rsid w:val="00951C85"/>
    <w:rsid w:val="00952F33"/>
    <w:rsid w:val="00963239"/>
    <w:rsid w:val="00973392"/>
    <w:rsid w:val="00984854"/>
    <w:rsid w:val="0099045E"/>
    <w:rsid w:val="009A0F98"/>
    <w:rsid w:val="009A3460"/>
    <w:rsid w:val="009C3CA4"/>
    <w:rsid w:val="00A040FA"/>
    <w:rsid w:val="00A05A25"/>
    <w:rsid w:val="00A10076"/>
    <w:rsid w:val="00A125CE"/>
    <w:rsid w:val="00A128A1"/>
    <w:rsid w:val="00A130F4"/>
    <w:rsid w:val="00A1693F"/>
    <w:rsid w:val="00A23AB9"/>
    <w:rsid w:val="00A24D9F"/>
    <w:rsid w:val="00A51098"/>
    <w:rsid w:val="00AB40F4"/>
    <w:rsid w:val="00AD15E5"/>
    <w:rsid w:val="00AD32CC"/>
    <w:rsid w:val="00AF6CAA"/>
    <w:rsid w:val="00B027F5"/>
    <w:rsid w:val="00B06843"/>
    <w:rsid w:val="00B26897"/>
    <w:rsid w:val="00B40C3C"/>
    <w:rsid w:val="00B43CD6"/>
    <w:rsid w:val="00B56F09"/>
    <w:rsid w:val="00B609AE"/>
    <w:rsid w:val="00B678EE"/>
    <w:rsid w:val="00B72934"/>
    <w:rsid w:val="00B968D5"/>
    <w:rsid w:val="00B9787E"/>
    <w:rsid w:val="00BB549C"/>
    <w:rsid w:val="00BC014F"/>
    <w:rsid w:val="00BC6C47"/>
    <w:rsid w:val="00BC6F43"/>
    <w:rsid w:val="00BD2025"/>
    <w:rsid w:val="00BE296C"/>
    <w:rsid w:val="00BF1091"/>
    <w:rsid w:val="00C16A55"/>
    <w:rsid w:val="00C31A30"/>
    <w:rsid w:val="00C33D2B"/>
    <w:rsid w:val="00C43D40"/>
    <w:rsid w:val="00C472C8"/>
    <w:rsid w:val="00C51920"/>
    <w:rsid w:val="00C5219F"/>
    <w:rsid w:val="00C57D37"/>
    <w:rsid w:val="00C6566C"/>
    <w:rsid w:val="00C75C4E"/>
    <w:rsid w:val="00C8169E"/>
    <w:rsid w:val="00C93285"/>
    <w:rsid w:val="00CB2CED"/>
    <w:rsid w:val="00CB340C"/>
    <w:rsid w:val="00CD2F10"/>
    <w:rsid w:val="00CE71E8"/>
    <w:rsid w:val="00D05C37"/>
    <w:rsid w:val="00D1244E"/>
    <w:rsid w:val="00D12FDA"/>
    <w:rsid w:val="00D13A01"/>
    <w:rsid w:val="00D21F08"/>
    <w:rsid w:val="00D246AA"/>
    <w:rsid w:val="00D42C94"/>
    <w:rsid w:val="00D5627B"/>
    <w:rsid w:val="00D63998"/>
    <w:rsid w:val="00D90C2F"/>
    <w:rsid w:val="00DA21F0"/>
    <w:rsid w:val="00DA2AAE"/>
    <w:rsid w:val="00DA792C"/>
    <w:rsid w:val="00DB077B"/>
    <w:rsid w:val="00DB631D"/>
    <w:rsid w:val="00DB7034"/>
    <w:rsid w:val="00DC1062"/>
    <w:rsid w:val="00DD2688"/>
    <w:rsid w:val="00DE1F8A"/>
    <w:rsid w:val="00DE5D7A"/>
    <w:rsid w:val="00DF33E4"/>
    <w:rsid w:val="00DF48AC"/>
    <w:rsid w:val="00E206D4"/>
    <w:rsid w:val="00E2279B"/>
    <w:rsid w:val="00E30565"/>
    <w:rsid w:val="00E37B0E"/>
    <w:rsid w:val="00E4292D"/>
    <w:rsid w:val="00E4792F"/>
    <w:rsid w:val="00E55720"/>
    <w:rsid w:val="00E6308C"/>
    <w:rsid w:val="00E67EE7"/>
    <w:rsid w:val="00E7396B"/>
    <w:rsid w:val="00E86A2C"/>
    <w:rsid w:val="00E91712"/>
    <w:rsid w:val="00EB5846"/>
    <w:rsid w:val="00EC196B"/>
    <w:rsid w:val="00EC3029"/>
    <w:rsid w:val="00ED3E29"/>
    <w:rsid w:val="00EE5167"/>
    <w:rsid w:val="00EE66A7"/>
    <w:rsid w:val="00F018F8"/>
    <w:rsid w:val="00F12CCC"/>
    <w:rsid w:val="00F23199"/>
    <w:rsid w:val="00F3488E"/>
    <w:rsid w:val="00F36278"/>
    <w:rsid w:val="00F40B42"/>
    <w:rsid w:val="00F449D7"/>
    <w:rsid w:val="00F47420"/>
    <w:rsid w:val="00F56961"/>
    <w:rsid w:val="00F620A3"/>
    <w:rsid w:val="00F67E6D"/>
    <w:rsid w:val="00F70D36"/>
    <w:rsid w:val="00F95889"/>
    <w:rsid w:val="00FA34A9"/>
    <w:rsid w:val="00FA3787"/>
    <w:rsid w:val="00FA515F"/>
    <w:rsid w:val="00FC0E7E"/>
    <w:rsid w:val="00FD05FF"/>
    <w:rsid w:val="00FD1464"/>
    <w:rsid w:val="00FD2991"/>
    <w:rsid w:val="00FD7E51"/>
    <w:rsid w:val="00FF2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60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60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260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0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B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0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BE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00B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0BE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900BE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00BEC"/>
    <w:rPr>
      <w:rFonts w:ascii="宋体" w:eastAsia="宋体"/>
      <w:sz w:val="18"/>
      <w:szCs w:val="18"/>
    </w:rPr>
  </w:style>
  <w:style w:type="paragraph" w:customStyle="1" w:styleId="--0">
    <w:name w:val="文档-封面-标题"/>
    <w:basedOn w:val="a5"/>
    <w:link w:val="--Char"/>
    <w:qFormat/>
    <w:rsid w:val="00151F07"/>
    <w:pPr>
      <w:widowControl/>
      <w:spacing w:beforeLines="1500" w:afterLines="1900"/>
    </w:pPr>
    <w:rPr>
      <w:rFonts w:ascii="华文楷体" w:eastAsia="华文楷体" w:hAnsi="华文楷体"/>
      <w:sz w:val="56"/>
    </w:rPr>
  </w:style>
  <w:style w:type="character" w:customStyle="1" w:styleId="1Char">
    <w:name w:val="标题 1 Char"/>
    <w:basedOn w:val="a0"/>
    <w:link w:val="1"/>
    <w:uiPriority w:val="9"/>
    <w:rsid w:val="00362605"/>
    <w:rPr>
      <w:b/>
      <w:bCs/>
      <w:kern w:val="44"/>
      <w:sz w:val="44"/>
      <w:szCs w:val="44"/>
    </w:rPr>
  </w:style>
  <w:style w:type="character" w:customStyle="1" w:styleId="--Char">
    <w:name w:val="文档-封面-标题 Char"/>
    <w:basedOn w:val="Char1"/>
    <w:link w:val="--0"/>
    <w:rsid w:val="00151F07"/>
    <w:rPr>
      <w:rFonts w:ascii="华文楷体" w:eastAsia="华文楷体" w:hAnsi="华文楷体"/>
      <w:sz w:val="56"/>
    </w:rPr>
  </w:style>
  <w:style w:type="character" w:customStyle="1" w:styleId="2Char">
    <w:name w:val="标题 2 Char"/>
    <w:basedOn w:val="a0"/>
    <w:link w:val="2"/>
    <w:uiPriority w:val="9"/>
    <w:rsid w:val="00362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2605"/>
    <w:rPr>
      <w:b/>
      <w:bCs/>
      <w:sz w:val="32"/>
      <w:szCs w:val="32"/>
    </w:rPr>
  </w:style>
  <w:style w:type="paragraph" w:customStyle="1" w:styleId="--1">
    <w:name w:val="文档-正文-标题1"/>
    <w:basedOn w:val="1"/>
    <w:next w:val="--2"/>
    <w:link w:val="--1Char"/>
    <w:qFormat/>
    <w:rsid w:val="00EB5846"/>
    <w:pPr>
      <w:pageBreakBefore/>
    </w:pPr>
  </w:style>
  <w:style w:type="paragraph" w:customStyle="1" w:styleId="--20">
    <w:name w:val="文档-正文-标题2"/>
    <w:basedOn w:val="2"/>
    <w:next w:val="--2"/>
    <w:link w:val="--2Char"/>
    <w:qFormat/>
    <w:rsid w:val="00F95889"/>
  </w:style>
  <w:style w:type="character" w:customStyle="1" w:styleId="--1Char">
    <w:name w:val="文档-正文-标题1 Char"/>
    <w:basedOn w:val="1Char"/>
    <w:link w:val="--1"/>
    <w:rsid w:val="00EB5846"/>
  </w:style>
  <w:style w:type="paragraph" w:customStyle="1" w:styleId="--2">
    <w:name w:val="文档-正文-正文"/>
    <w:basedOn w:val="a"/>
    <w:link w:val="--Char0"/>
    <w:qFormat/>
    <w:rsid w:val="00F95889"/>
    <w:pPr>
      <w:spacing w:line="360" w:lineRule="auto"/>
      <w:ind w:firstLineChars="200" w:firstLine="200"/>
    </w:pPr>
    <w:rPr>
      <w:rFonts w:asciiTheme="minorEastAsia" w:hAnsiTheme="minorEastAsia"/>
      <w:sz w:val="24"/>
    </w:rPr>
  </w:style>
  <w:style w:type="character" w:customStyle="1" w:styleId="--2Char">
    <w:name w:val="文档-正文-标题2 Char"/>
    <w:basedOn w:val="2Char"/>
    <w:link w:val="--20"/>
    <w:rsid w:val="00F95889"/>
    <w:rPr>
      <w:b/>
      <w:bCs/>
    </w:rPr>
  </w:style>
  <w:style w:type="character" w:styleId="a7">
    <w:name w:val="page number"/>
    <w:basedOn w:val="a0"/>
    <w:rsid w:val="00151F07"/>
  </w:style>
  <w:style w:type="character" w:customStyle="1" w:styleId="--Char0">
    <w:name w:val="文档-正文-正文 Char"/>
    <w:basedOn w:val="a0"/>
    <w:link w:val="--2"/>
    <w:rsid w:val="00F95889"/>
    <w:rPr>
      <w:rFonts w:asciiTheme="minorEastAsia" w:hAnsiTheme="minorEastAsia"/>
      <w:sz w:val="24"/>
    </w:rPr>
  </w:style>
  <w:style w:type="paragraph" w:styleId="a8">
    <w:name w:val="Date"/>
    <w:basedOn w:val="a"/>
    <w:next w:val="a"/>
    <w:link w:val="Char3"/>
    <w:rsid w:val="00151F07"/>
    <w:pPr>
      <w:spacing w:line="360" w:lineRule="auto"/>
      <w:ind w:leftChars="2500" w:left="100"/>
    </w:pPr>
    <w:rPr>
      <w:rFonts w:ascii="Times New Roman" w:eastAsia="黑体" w:hAnsi="Times New Roman" w:cs="Times New Roman"/>
      <w:sz w:val="24"/>
      <w:szCs w:val="24"/>
    </w:rPr>
  </w:style>
  <w:style w:type="character" w:customStyle="1" w:styleId="Char3">
    <w:name w:val="日期 Char"/>
    <w:basedOn w:val="a0"/>
    <w:link w:val="a8"/>
    <w:rsid w:val="00151F07"/>
    <w:rPr>
      <w:rFonts w:ascii="Times New Roman" w:eastAsia="黑体" w:hAnsi="Times New Roman" w:cs="Times New Roman"/>
      <w:sz w:val="24"/>
      <w:szCs w:val="24"/>
    </w:rPr>
  </w:style>
  <w:style w:type="paragraph" w:styleId="a9">
    <w:name w:val="Balloon Text"/>
    <w:basedOn w:val="a"/>
    <w:link w:val="Char4"/>
    <w:uiPriority w:val="99"/>
    <w:semiHidden/>
    <w:unhideWhenUsed/>
    <w:rsid w:val="00151F07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151F07"/>
    <w:rPr>
      <w:sz w:val="18"/>
      <w:szCs w:val="18"/>
    </w:rPr>
  </w:style>
  <w:style w:type="paragraph" w:customStyle="1" w:styleId="--3">
    <w:name w:val="文档-封面-正文"/>
    <w:basedOn w:val="a"/>
    <w:link w:val="--Char1"/>
    <w:qFormat/>
    <w:rsid w:val="00151F07"/>
    <w:pPr>
      <w:jc w:val="center"/>
    </w:pPr>
    <w:rPr>
      <w:noProof/>
    </w:rPr>
  </w:style>
  <w:style w:type="paragraph" w:customStyle="1" w:styleId="--LOGO">
    <w:name w:val="文档-封面-LOGO"/>
    <w:basedOn w:val="--3"/>
    <w:link w:val="--LOGOChar"/>
    <w:qFormat/>
    <w:rsid w:val="00151F07"/>
    <w:pPr>
      <w:spacing w:beforeLines="100" w:afterLines="100" w:line="360" w:lineRule="auto"/>
    </w:pPr>
    <w:rPr>
      <w:sz w:val="24"/>
      <w:szCs w:val="24"/>
    </w:rPr>
  </w:style>
  <w:style w:type="character" w:customStyle="1" w:styleId="--Char1">
    <w:name w:val="文档-封面-正文 Char"/>
    <w:basedOn w:val="a0"/>
    <w:link w:val="--3"/>
    <w:rsid w:val="00151F07"/>
    <w:rPr>
      <w:noProof/>
    </w:rPr>
  </w:style>
  <w:style w:type="paragraph" w:customStyle="1" w:styleId="--">
    <w:name w:val="文档-正文-列表"/>
    <w:basedOn w:val="--2"/>
    <w:link w:val="--Char2"/>
    <w:qFormat/>
    <w:rsid w:val="000908F0"/>
    <w:pPr>
      <w:numPr>
        <w:numId w:val="4"/>
      </w:numPr>
      <w:ind w:left="426" w:firstLineChars="0" w:firstLine="0"/>
    </w:pPr>
  </w:style>
  <w:style w:type="character" w:customStyle="1" w:styleId="--LOGOChar">
    <w:name w:val="文档-封面-LOGO Char"/>
    <w:basedOn w:val="--Char1"/>
    <w:link w:val="--LOGO"/>
    <w:rsid w:val="00151F07"/>
    <w:rPr>
      <w:sz w:val="24"/>
      <w:szCs w:val="24"/>
    </w:rPr>
  </w:style>
  <w:style w:type="character" w:customStyle="1" w:styleId="--Char2">
    <w:name w:val="文档-正文-列表 Char"/>
    <w:basedOn w:val="--Char0"/>
    <w:link w:val="--"/>
    <w:rsid w:val="000908F0"/>
  </w:style>
  <w:style w:type="paragraph" w:customStyle="1" w:styleId="--30">
    <w:name w:val="文档-正文-标题3"/>
    <w:basedOn w:val="3"/>
    <w:next w:val="--2"/>
    <w:link w:val="--3Char"/>
    <w:qFormat/>
    <w:rsid w:val="00162F6D"/>
    <w:rPr>
      <w:rFonts w:asciiTheme="majorEastAsia" w:eastAsiaTheme="majorEastAsia" w:hAnsiTheme="majorEastAsia"/>
      <w:sz w:val="28"/>
    </w:rPr>
  </w:style>
  <w:style w:type="paragraph" w:customStyle="1" w:styleId="--4">
    <w:name w:val="文档-正文-正文代码"/>
    <w:basedOn w:val="a"/>
    <w:link w:val="--Char3"/>
    <w:qFormat/>
    <w:rsid w:val="00615B63"/>
    <w:pPr>
      <w:spacing w:line="360" w:lineRule="auto"/>
      <w:ind w:firstLineChars="200" w:firstLine="200"/>
    </w:pPr>
    <w:rPr>
      <w:rFonts w:cstheme="minorHAnsi"/>
      <w:i/>
      <w:sz w:val="24"/>
    </w:rPr>
  </w:style>
  <w:style w:type="character" w:customStyle="1" w:styleId="--3Char">
    <w:name w:val="文档-正文-标题3 Char"/>
    <w:basedOn w:val="3Char"/>
    <w:link w:val="--30"/>
    <w:rsid w:val="00162F6D"/>
    <w:rPr>
      <w:rFonts w:asciiTheme="majorEastAsia" w:eastAsiaTheme="majorEastAsia" w:hAnsiTheme="majorEastAsia"/>
      <w:b/>
      <w:bCs/>
      <w:sz w:val="28"/>
    </w:rPr>
  </w:style>
  <w:style w:type="character" w:customStyle="1" w:styleId="--Char3">
    <w:name w:val="文档-正文-正文代码 Char"/>
    <w:basedOn w:val="--Char0"/>
    <w:link w:val="--4"/>
    <w:rsid w:val="00615B63"/>
    <w:rPr>
      <w:rFonts w:cstheme="minorHAnsi"/>
      <w:i/>
    </w:rPr>
  </w:style>
  <w:style w:type="paragraph" w:styleId="TOC">
    <w:name w:val="TOC Heading"/>
    <w:basedOn w:val="1"/>
    <w:next w:val="a"/>
    <w:uiPriority w:val="39"/>
    <w:semiHidden/>
    <w:unhideWhenUsed/>
    <w:qFormat/>
    <w:rsid w:val="00A23AB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A23AB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A23AB9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A23AB9"/>
    <w:pPr>
      <w:ind w:left="420"/>
      <w:jc w:val="left"/>
    </w:pPr>
    <w:rPr>
      <w:i/>
      <w:iCs/>
      <w:sz w:val="20"/>
      <w:szCs w:val="20"/>
    </w:rPr>
  </w:style>
  <w:style w:type="character" w:styleId="aa">
    <w:name w:val="Hyperlink"/>
    <w:basedOn w:val="a0"/>
    <w:uiPriority w:val="99"/>
    <w:unhideWhenUsed/>
    <w:rsid w:val="00A23AB9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A23AB9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23AB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23AB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23AB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23AB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23AB9"/>
    <w:pPr>
      <w:ind w:left="1680"/>
      <w:jc w:val="left"/>
    </w:pPr>
    <w:rPr>
      <w:sz w:val="18"/>
      <w:szCs w:val="18"/>
    </w:rPr>
  </w:style>
  <w:style w:type="paragraph" w:styleId="ab">
    <w:name w:val="List Paragraph"/>
    <w:basedOn w:val="a"/>
    <w:uiPriority w:val="34"/>
    <w:qFormat/>
    <w:rsid w:val="00973392"/>
    <w:pPr>
      <w:ind w:firstLineChars="200" w:firstLine="420"/>
    </w:pPr>
  </w:style>
  <w:style w:type="character" w:styleId="ac">
    <w:name w:val="Strong"/>
    <w:basedOn w:val="a0"/>
    <w:uiPriority w:val="22"/>
    <w:qFormat/>
    <w:rsid w:val="00321BB2"/>
    <w:rPr>
      <w:b/>
      <w:bCs/>
    </w:rPr>
  </w:style>
  <w:style w:type="paragraph" w:styleId="ad">
    <w:name w:val="Revision"/>
    <w:hidden/>
    <w:uiPriority w:val="99"/>
    <w:semiHidden/>
    <w:rsid w:val="00256624"/>
  </w:style>
  <w:style w:type="character" w:styleId="HTML">
    <w:name w:val="HTML Code"/>
    <w:basedOn w:val="a0"/>
    <w:uiPriority w:val="99"/>
    <w:semiHidden/>
    <w:unhideWhenUsed/>
    <w:rsid w:val="002641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7.png"/><Relationship Id="rId84" Type="http://schemas.openxmlformats.org/officeDocument/2006/relationships/image" Target="media/image75.png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87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footer" Target="footer1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sx\Desktop\LIS7.0&#35774;&#3574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4BBD1-F5C3-4CF8-BD29-B28A61D8D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LIS7.0设计文档.dotx</Template>
  <TotalTime>3937</TotalTime>
  <Pages>25</Pages>
  <Words>1132</Words>
  <Characters>6456</Characters>
  <Application>Microsoft Office Word</Application>
  <DocSecurity>0</DocSecurity>
  <Lines>53</Lines>
  <Paragraphs>15</Paragraphs>
  <ScaleCrop>false</ScaleCrop>
  <Company>sinosoft</Company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孙少贤</dc:creator>
  <cp:lastModifiedBy>user3</cp:lastModifiedBy>
  <cp:revision>37</cp:revision>
  <dcterms:created xsi:type="dcterms:W3CDTF">2014-02-14T07:35:00Z</dcterms:created>
  <dcterms:modified xsi:type="dcterms:W3CDTF">2015-08-25T06:12:00Z</dcterms:modified>
</cp:coreProperties>
</file>